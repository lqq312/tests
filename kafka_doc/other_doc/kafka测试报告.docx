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D3D" w:rsidRDefault="00526D3D" w:rsidP="00C443FA">
      <w:pPr>
        <w:ind w:firstLineChars="200" w:firstLine="420"/>
      </w:pPr>
    </w:p>
    <w:p w:rsidR="00526D3D" w:rsidRDefault="00526D3D" w:rsidP="00C443FA">
      <w:pPr>
        <w:ind w:firstLineChars="200" w:firstLine="420"/>
      </w:pPr>
    </w:p>
    <w:p w:rsidR="00526D3D" w:rsidRDefault="00526D3D" w:rsidP="00C443FA">
      <w:pPr>
        <w:ind w:firstLineChars="200" w:firstLine="420"/>
      </w:pP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</w:p>
    <w:p w:rsidR="00526D3D" w:rsidRPr="00EA1135" w:rsidRDefault="00526D3D" w:rsidP="000528AF">
      <w:pPr>
        <w:pStyle w:val="1"/>
        <w:rPr>
          <w:rFonts w:ascii="仿宋" w:eastAsia="仿宋" w:hAnsi="仿宋"/>
        </w:rPr>
      </w:pPr>
      <w:r w:rsidRPr="00EA1135">
        <w:rPr>
          <w:rFonts w:ascii="仿宋" w:eastAsia="仿宋" w:hAnsi="仿宋" w:hint="eastAsia"/>
        </w:rPr>
        <w:t>测试背景</w:t>
      </w: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</w:p>
    <w:p w:rsidR="00526D3D" w:rsidRDefault="00526D3D" w:rsidP="000528AF">
      <w:pPr>
        <w:pStyle w:val="1"/>
        <w:rPr>
          <w:rFonts w:ascii="仿宋" w:eastAsia="仿宋" w:hAnsi="仿宋"/>
        </w:rPr>
      </w:pPr>
      <w:r w:rsidRPr="00EA1135">
        <w:rPr>
          <w:rFonts w:ascii="仿宋" w:eastAsia="仿宋" w:hAnsi="仿宋" w:hint="eastAsia"/>
        </w:rPr>
        <w:t>测试目标</w:t>
      </w:r>
    </w:p>
    <w:p w:rsidR="00C443FA" w:rsidRPr="00EA1135" w:rsidRDefault="00C443FA" w:rsidP="00C443FA">
      <w:pPr>
        <w:ind w:firstLineChars="200" w:firstLine="420"/>
        <w:rPr>
          <w:rFonts w:ascii="仿宋" w:eastAsia="仿宋" w:hAnsi="仿宋"/>
        </w:rPr>
      </w:pPr>
    </w:p>
    <w:p w:rsidR="00526D3D" w:rsidRPr="00EA1135" w:rsidRDefault="00526D3D" w:rsidP="000528AF">
      <w:pPr>
        <w:pStyle w:val="1"/>
        <w:rPr>
          <w:rFonts w:ascii="仿宋" w:eastAsia="仿宋" w:hAnsi="仿宋"/>
        </w:rPr>
      </w:pPr>
      <w:r w:rsidRPr="00EA1135">
        <w:rPr>
          <w:rFonts w:ascii="仿宋" w:eastAsia="仿宋" w:hAnsi="仿宋" w:hint="eastAsia"/>
        </w:rPr>
        <w:t>测试环境</w:t>
      </w:r>
    </w:p>
    <w:p w:rsidR="00526D3D" w:rsidRPr="00EA1135" w:rsidRDefault="00433E3A" w:rsidP="00433E3A">
      <w:pPr>
        <w:pStyle w:val="2"/>
      </w:pPr>
      <w:r>
        <w:rPr>
          <w:rFonts w:hint="eastAsia"/>
        </w:rPr>
        <w:t>系统环境</w:t>
      </w: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  <w:r w:rsidRPr="00EA1135">
        <w:rPr>
          <w:rFonts w:ascii="仿宋" w:eastAsia="仿宋" w:hAnsi="仿宋"/>
        </w:rPr>
        <w:t>Linux kafka1 2.6.32-642.el6.x86_64 #1 SMP Tue May 10 17:27:01 UTC 2016 x86_64 x86_64 x86_64 GNU/Linux</w:t>
      </w: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  <w:r w:rsidRPr="00EA1135">
        <w:rPr>
          <w:rFonts w:ascii="仿宋" w:eastAsia="仿宋" w:hAnsi="仿宋"/>
        </w:rPr>
        <w:t>model name      : Intel(R) Xeon(R) CPU E5-2620 v4 @ 2.10GHz</w:t>
      </w: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  <w:r w:rsidRPr="00EA1135">
        <w:rPr>
          <w:rFonts w:ascii="仿宋" w:eastAsia="仿宋" w:hAnsi="仿宋"/>
        </w:rPr>
        <w:t>MemTotal:       16334356 kB</w:t>
      </w:r>
    </w:p>
    <w:p w:rsidR="00526D3D" w:rsidRDefault="00526D3D" w:rsidP="00C443FA">
      <w:pPr>
        <w:ind w:firstLineChars="200" w:firstLine="420"/>
        <w:rPr>
          <w:rFonts w:ascii="仿宋" w:eastAsia="仿宋" w:hAnsi="仿宋"/>
        </w:rPr>
      </w:pPr>
    </w:p>
    <w:p w:rsidR="00433E3A" w:rsidRDefault="00433E3A" w:rsidP="00433E3A">
      <w:pPr>
        <w:pStyle w:val="2"/>
      </w:pPr>
      <w:r>
        <w:rPr>
          <w:rFonts w:hint="eastAsia"/>
        </w:rPr>
        <w:t>kafka</w:t>
      </w:r>
      <w:r>
        <w:rPr>
          <w:rFonts w:hint="eastAsia"/>
        </w:rPr>
        <w:t>配置</w:t>
      </w:r>
    </w:p>
    <w:p w:rsidR="00E64672" w:rsidRDefault="00AA49B2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# </w:t>
      </w:r>
      <w:r w:rsidRPr="00AA49B2">
        <w:rPr>
          <w:rFonts w:ascii="仿宋" w:eastAsia="仿宋" w:hAnsi="仿宋"/>
        </w:rPr>
        <w:t>broker标识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broker.id=1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AA49B2" w:rsidRPr="00281ECD" w:rsidRDefault="00AA49B2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>
        <w:rPr>
          <w:rFonts w:ascii="仿宋" w:eastAsia="仿宋" w:hAnsi="仿宋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能够删除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topic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delete.topic.enable=true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AA49B2" w:rsidRDefault="00AA49B2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BC4ED5">
        <w:rPr>
          <w:rFonts w:ascii="仿宋" w:eastAsia="仿宋" w:hAnsi="仿宋"/>
        </w:rPr>
        <w:t xml:space="preserve"> 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listeners=PLAINTEXT://kafka1:9092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AA49B2" w:rsidRDefault="00AA49B2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advertised.listeners=PLAINTEXT://</w:t>
      </w:r>
      <w:r w:rsidR="00477031">
        <w:rPr>
          <w:rFonts w:ascii="仿宋" w:eastAsia="仿宋" w:hAnsi="仿宋"/>
        </w:rPr>
        <w:t>192.168.3.131</w:t>
      </w:r>
      <w:r w:rsidRPr="00281ECD">
        <w:rPr>
          <w:rFonts w:ascii="仿宋" w:eastAsia="仿宋" w:hAnsi="仿宋"/>
        </w:rPr>
        <w:t>:9092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AA49B2" w:rsidRDefault="00AA49B2" w:rsidP="00281ECD">
      <w:pPr>
        <w:ind w:firstLineChars="200" w:firstLine="420"/>
        <w:rPr>
          <w:rFonts w:ascii="仿宋" w:eastAsia="仿宋" w:hAnsi="仿宋"/>
        </w:rPr>
      </w:pPr>
    </w:p>
    <w:p w:rsidR="00AA49B2" w:rsidRPr="00281ECD" w:rsidRDefault="00AA49B2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#</w:t>
      </w:r>
      <w:r w:rsidR="00BC4ED5">
        <w:rPr>
          <w:rFonts w:ascii="仿宋" w:eastAsia="仿宋" w:hAnsi="仿宋"/>
        </w:rPr>
        <w:t xml:space="preserve"> </w:t>
      </w:r>
      <w:r w:rsidR="00BC4ED5" w:rsidRPr="00BC4ED5">
        <w:rPr>
          <w:rFonts w:ascii="仿宋" w:eastAsia="仿宋" w:hAnsi="仿宋" w:hint="eastAsia"/>
        </w:rPr>
        <w:t>server用来处理网络请求的网络线程数目；一般你不需要更改这个属性。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num.network.threads=3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BC4ED5" w:rsidRPr="00BC4ED5" w:rsidRDefault="00BC4ED5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# </w:t>
      </w:r>
      <w:r w:rsidRPr="00BC4ED5">
        <w:rPr>
          <w:rFonts w:ascii="仿宋" w:eastAsia="仿宋" w:hAnsi="仿宋" w:hint="eastAsia"/>
        </w:rPr>
        <w:t>server用来处理请求的I/O线程的数目；这个线程数目至少要等于硬盘的个数。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num.io.threads=8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BC4ED5" w:rsidRPr="00281ECD" w:rsidRDefault="00BC4ED5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# </w:t>
      </w:r>
      <w:r w:rsidRPr="00BC4ED5">
        <w:rPr>
          <w:rFonts w:ascii="仿宋" w:eastAsia="仿宋" w:hAnsi="仿宋" w:hint="eastAsia"/>
        </w:rPr>
        <w:t>SO_SNDBUFF 缓存大小，server进行socket 连接所用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socket.send.buffer.bytes=102400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BC4ED5" w:rsidRPr="00281ECD" w:rsidRDefault="00BC4ED5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 xml:space="preserve"># </w:t>
      </w:r>
      <w:r w:rsidR="00711D68" w:rsidRPr="00711D68">
        <w:rPr>
          <w:rFonts w:ascii="仿宋" w:eastAsia="仿宋" w:hAnsi="仿宋" w:hint="eastAsia"/>
        </w:rPr>
        <w:t>SO_RCVBUFF缓存大小，server进行socket连接时所用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socket.receive.buffer.bytes=102400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BC4ED5" w:rsidRPr="00281ECD" w:rsidRDefault="00BC4ED5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711D68">
        <w:rPr>
          <w:rFonts w:ascii="仿宋" w:eastAsia="仿宋" w:hAnsi="仿宋"/>
        </w:rPr>
        <w:t xml:space="preserve"> </w:t>
      </w:r>
      <w:r w:rsidR="00711D68" w:rsidRPr="00711D68">
        <w:rPr>
          <w:rFonts w:ascii="仿宋" w:eastAsia="仿宋" w:hAnsi="仿宋" w:hint="eastAsia"/>
        </w:rPr>
        <w:t>server允许的最大请求尺寸；这将避免server溢出，它应该小于Java</w:t>
      </w:r>
      <w:r w:rsidR="00711D68">
        <w:rPr>
          <w:rFonts w:ascii="仿宋" w:eastAsia="仿宋" w:hAnsi="仿宋"/>
        </w:rPr>
        <w:t xml:space="preserve"> </w:t>
      </w:r>
      <w:r w:rsidR="00711D68" w:rsidRPr="00711D68">
        <w:rPr>
          <w:rFonts w:ascii="仿宋" w:eastAsia="仿宋" w:hAnsi="仿宋" w:hint="eastAsia"/>
        </w:rPr>
        <w:t>heap size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socket.request.max.bytes=104857600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711D68" w:rsidRPr="00281ECD" w:rsidRDefault="00711D68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log.dirs=kafka-logs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711D68" w:rsidRPr="00281ECD" w:rsidRDefault="00711D68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1E6EFA">
        <w:rPr>
          <w:rFonts w:ascii="仿宋" w:eastAsia="仿宋" w:hAnsi="仿宋"/>
        </w:rPr>
        <w:t xml:space="preserve"> </w:t>
      </w:r>
      <w:r w:rsidR="001E6EFA" w:rsidRPr="001E6EFA">
        <w:rPr>
          <w:rFonts w:ascii="仿宋" w:eastAsia="仿宋" w:hAnsi="仿宋" w:hint="eastAsia"/>
        </w:rPr>
        <w:t>如果创建topic时没有给出划分partitions个数，这个数字将是topic下partitions数目的默认数值。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num.partitions=1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711D68" w:rsidRDefault="00711D68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1E6EFA">
        <w:rPr>
          <w:rFonts w:ascii="仿宋" w:eastAsia="仿宋" w:hAnsi="仿宋"/>
        </w:rPr>
        <w:t xml:space="preserve"> </w:t>
      </w:r>
      <w:r w:rsidR="001E6EFA" w:rsidRPr="001E6EFA">
        <w:rPr>
          <w:rFonts w:ascii="仿宋" w:eastAsia="仿宋" w:hAnsi="仿宋" w:hint="eastAsia"/>
        </w:rPr>
        <w:t>每个数据目录用来日志恢复的线程数目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num.recovery.threads.per.data.dir=1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1E6EFA" w:rsidRPr="001E6EFA" w:rsidRDefault="00711D68" w:rsidP="001E6EFA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1E6EFA">
        <w:rPr>
          <w:rFonts w:ascii="仿宋" w:eastAsia="仿宋" w:hAnsi="仿宋"/>
        </w:rPr>
        <w:t xml:space="preserve"> </w:t>
      </w:r>
      <w:r w:rsidR="001E6EFA" w:rsidRPr="001E6EFA">
        <w:rPr>
          <w:rFonts w:ascii="仿宋" w:eastAsia="仿宋" w:hAnsi="仿宋" w:hint="eastAsia"/>
        </w:rPr>
        <w:t>每个日志文件删除之前保存的时间。默认数据保存时间对所有topic都一样。</w:t>
      </w:r>
    </w:p>
    <w:p w:rsidR="001E6EFA" w:rsidRPr="001E6EFA" w:rsidRDefault="001E6EFA" w:rsidP="001E6EFA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>
        <w:rPr>
          <w:rFonts w:ascii="仿宋" w:eastAsia="仿宋" w:hAnsi="仿宋"/>
        </w:rPr>
        <w:t xml:space="preserve"> </w:t>
      </w:r>
      <w:r w:rsidRPr="001E6EFA">
        <w:rPr>
          <w:rFonts w:ascii="仿宋" w:eastAsia="仿宋" w:hAnsi="仿宋" w:hint="eastAsia"/>
        </w:rPr>
        <w:t>log.retention.minutes 和 log.retention.bytes 都是用来设置删除日志文件的，无论哪个属性已经溢出。</w:t>
      </w:r>
    </w:p>
    <w:p w:rsidR="00711D68" w:rsidRPr="00281ECD" w:rsidRDefault="001E6EFA" w:rsidP="001E6EFA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>
        <w:rPr>
          <w:rFonts w:ascii="仿宋" w:eastAsia="仿宋" w:hAnsi="仿宋"/>
        </w:rPr>
        <w:t xml:space="preserve"> </w:t>
      </w:r>
      <w:r w:rsidRPr="001E6EFA">
        <w:rPr>
          <w:rFonts w:ascii="仿宋" w:eastAsia="仿宋" w:hAnsi="仿宋" w:hint="eastAsia"/>
        </w:rPr>
        <w:t>这个属性设置可以在topic基本设置时进行覆盖。</w:t>
      </w:r>
      <w:r w:rsidR="00625FC2">
        <w:rPr>
          <w:rFonts w:ascii="仿宋" w:eastAsia="仿宋" w:hAnsi="仿宋" w:hint="eastAsia"/>
        </w:rPr>
        <w:t>(</w:t>
      </w:r>
      <w:r w:rsidR="00625FC2">
        <w:rPr>
          <w:rFonts w:ascii="仿宋" w:eastAsia="仿宋" w:hAnsi="仿宋"/>
        </w:rPr>
        <w:t>168hours = 7</w:t>
      </w:r>
      <w:r w:rsidR="00625FC2">
        <w:rPr>
          <w:rFonts w:ascii="仿宋" w:eastAsia="仿宋" w:hAnsi="仿宋" w:hint="eastAsia"/>
        </w:rPr>
        <w:t>d</w:t>
      </w:r>
      <w:r w:rsidR="00625FC2">
        <w:rPr>
          <w:rFonts w:ascii="仿宋" w:eastAsia="仿宋" w:hAnsi="仿宋"/>
        </w:rPr>
        <w:t>ays</w:t>
      </w:r>
      <w:r w:rsidR="00625FC2">
        <w:rPr>
          <w:rFonts w:ascii="仿宋" w:eastAsia="仿宋" w:hAnsi="仿宋" w:hint="eastAsia"/>
        </w:rPr>
        <w:t>)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log.retention.hours=168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711D68" w:rsidRPr="00281ECD" w:rsidRDefault="00711D68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1E6EFA">
        <w:rPr>
          <w:rFonts w:ascii="仿宋" w:eastAsia="仿宋" w:hAnsi="仿宋"/>
        </w:rPr>
        <w:t xml:space="preserve"> </w:t>
      </w:r>
      <w:r w:rsidR="001E6EFA" w:rsidRPr="001E6EFA">
        <w:rPr>
          <w:rFonts w:ascii="仿宋" w:eastAsia="仿宋" w:hAnsi="仿宋" w:hint="eastAsia"/>
        </w:rPr>
        <w:t>topic  partition的日志存放在某个目录下诸多文件中，这些文件将partition的日志切分成一段一段的；这个属性就是每个文件的最大尺寸；当尺寸达到这个数值时，就会创建新文件。此设置可以由每个topic基础设置时进行覆盖。</w:t>
      </w:r>
      <w:r w:rsidR="00625FC2">
        <w:rPr>
          <w:rFonts w:ascii="仿宋" w:eastAsia="仿宋" w:hAnsi="仿宋" w:hint="eastAsia"/>
        </w:rPr>
        <w:t>(</w:t>
      </w:r>
      <w:r w:rsidR="00625FC2" w:rsidRPr="00281ECD">
        <w:rPr>
          <w:rFonts w:ascii="仿宋" w:eastAsia="仿宋" w:hAnsi="仿宋"/>
        </w:rPr>
        <w:t>1073741824</w:t>
      </w:r>
      <w:r w:rsidR="00625FC2">
        <w:rPr>
          <w:rFonts w:ascii="仿宋" w:eastAsia="仿宋" w:hAnsi="仿宋"/>
        </w:rPr>
        <w:t xml:space="preserve"> = 1G)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log.segment.bytes=1073741824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711D68" w:rsidRPr="00281ECD" w:rsidRDefault="00711D68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625FC2">
        <w:rPr>
          <w:rFonts w:ascii="仿宋" w:eastAsia="仿宋" w:hAnsi="仿宋"/>
        </w:rPr>
        <w:t xml:space="preserve"> </w:t>
      </w:r>
      <w:r w:rsidR="00625FC2" w:rsidRPr="00625FC2">
        <w:rPr>
          <w:rFonts w:ascii="仿宋" w:eastAsia="仿宋" w:hAnsi="仿宋" w:hint="eastAsia"/>
        </w:rPr>
        <w:t>检查日志分段文件的间隔时间，以确定是否文件属性是否到达删除要求。</w:t>
      </w:r>
      <w:r w:rsidR="00625FC2" w:rsidRPr="00281ECD">
        <w:rPr>
          <w:rFonts w:ascii="仿宋" w:eastAsia="仿宋" w:hAnsi="仿宋"/>
        </w:rPr>
        <w:t>300000</w:t>
      </w:r>
      <w:r w:rsidR="00625FC2">
        <w:rPr>
          <w:rFonts w:ascii="仿宋" w:eastAsia="仿宋" w:hAnsi="仿宋"/>
        </w:rPr>
        <w:t>ms = 5minutes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log.retention.check.interval.ms=300000</w:t>
      </w:r>
    </w:p>
    <w:p w:rsidR="00281ECD" w:rsidRDefault="00281ECD" w:rsidP="00281ECD">
      <w:pPr>
        <w:ind w:firstLineChars="200" w:firstLine="420"/>
        <w:rPr>
          <w:rFonts w:ascii="仿宋" w:eastAsia="仿宋" w:hAnsi="仿宋"/>
        </w:rPr>
      </w:pPr>
    </w:p>
    <w:p w:rsidR="00711D68" w:rsidRPr="00281ECD" w:rsidRDefault="00711D68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</w:p>
    <w:p w:rsidR="00281ECD" w:rsidRPr="00281ECD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t>zookeeper.connect=zookeeper1:2181,zookeeper2:2181,zookeeper3:2181</w:t>
      </w:r>
    </w:p>
    <w:p w:rsidR="00E64672" w:rsidRDefault="00E64672" w:rsidP="00281ECD">
      <w:pPr>
        <w:ind w:firstLineChars="200" w:firstLine="420"/>
        <w:rPr>
          <w:rFonts w:ascii="仿宋" w:eastAsia="仿宋" w:hAnsi="仿宋"/>
        </w:rPr>
      </w:pPr>
    </w:p>
    <w:p w:rsidR="00711D68" w:rsidRDefault="00711D68" w:rsidP="00281ECD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#</w:t>
      </w:r>
      <w:r w:rsidR="00F1569A">
        <w:rPr>
          <w:rFonts w:ascii="仿宋" w:eastAsia="仿宋" w:hAnsi="仿宋"/>
        </w:rPr>
        <w:t xml:space="preserve"> </w:t>
      </w:r>
      <w:r w:rsidR="00F1569A" w:rsidRPr="00F1569A">
        <w:rPr>
          <w:rFonts w:ascii="仿宋" w:eastAsia="仿宋" w:hAnsi="仿宋" w:hint="eastAsia"/>
        </w:rPr>
        <w:t>等待和zookeeper建立连接的最大时间</w:t>
      </w:r>
    </w:p>
    <w:p w:rsidR="00433E3A" w:rsidRDefault="00281ECD" w:rsidP="00281ECD">
      <w:pPr>
        <w:ind w:firstLineChars="200" w:firstLine="420"/>
        <w:rPr>
          <w:rFonts w:ascii="仿宋" w:eastAsia="仿宋" w:hAnsi="仿宋"/>
        </w:rPr>
      </w:pPr>
      <w:r w:rsidRPr="00281ECD">
        <w:rPr>
          <w:rFonts w:ascii="仿宋" w:eastAsia="仿宋" w:hAnsi="仿宋"/>
        </w:rPr>
        <w:lastRenderedPageBreak/>
        <w:t>zookeeper.connection.timeout.ms=6000</w:t>
      </w:r>
    </w:p>
    <w:p w:rsidR="00433E3A" w:rsidRDefault="00433E3A" w:rsidP="00C443FA">
      <w:pPr>
        <w:ind w:firstLineChars="200" w:firstLine="420"/>
        <w:rPr>
          <w:rFonts w:ascii="仿宋" w:eastAsia="仿宋" w:hAnsi="仿宋"/>
        </w:rPr>
      </w:pPr>
    </w:p>
    <w:p w:rsidR="00433E3A" w:rsidRPr="00EA1135" w:rsidRDefault="00433E3A" w:rsidP="00C443FA">
      <w:pPr>
        <w:ind w:firstLineChars="200" w:firstLine="420"/>
        <w:rPr>
          <w:rFonts w:ascii="仿宋" w:eastAsia="仿宋" w:hAnsi="仿宋"/>
        </w:rPr>
      </w:pPr>
    </w:p>
    <w:p w:rsidR="00433E3A" w:rsidRDefault="00433E3A" w:rsidP="00C443FA">
      <w:pPr>
        <w:ind w:firstLineChars="200" w:firstLine="420"/>
        <w:rPr>
          <w:rFonts w:ascii="仿宋" w:eastAsia="仿宋" w:hAnsi="仿宋"/>
        </w:rPr>
      </w:pPr>
      <w:r w:rsidRPr="00EA1135">
        <w:rPr>
          <w:rFonts w:ascii="仿宋" w:eastAsia="仿宋" w:hAnsi="仿宋" w:hint="eastAsia"/>
        </w:rPr>
        <w:t>在配置文件</w:t>
      </w:r>
      <w:r w:rsidRPr="00EA1135">
        <w:rPr>
          <w:rFonts w:ascii="仿宋" w:eastAsia="仿宋" w:hAnsi="仿宋"/>
        </w:rPr>
        <w:t>server.properties中设置delete.topic.enable=true，生产环境中必须为false。</w:t>
      </w:r>
    </w:p>
    <w:p w:rsidR="00433E3A" w:rsidRDefault="00433E3A" w:rsidP="00C443FA">
      <w:pPr>
        <w:ind w:firstLineChars="200" w:firstLine="420"/>
        <w:rPr>
          <w:rFonts w:ascii="仿宋" w:eastAsia="仿宋" w:hAnsi="仿宋"/>
        </w:rPr>
      </w:pPr>
    </w:p>
    <w:p w:rsidR="00F1569A" w:rsidRDefault="00F1569A" w:rsidP="00C443FA">
      <w:pPr>
        <w:ind w:firstLineChars="200" w:firstLine="420"/>
        <w:rPr>
          <w:rFonts w:ascii="仿宋" w:eastAsia="仿宋" w:hAnsi="仿宋"/>
        </w:rPr>
      </w:pPr>
    </w:p>
    <w:p w:rsidR="00F1569A" w:rsidRDefault="00F1569A" w:rsidP="00F1569A">
      <w:pPr>
        <w:pStyle w:val="1"/>
        <w:rPr>
          <w:rFonts w:ascii="仿宋" w:eastAsia="仿宋" w:hAnsi="仿宋"/>
        </w:rPr>
      </w:pPr>
      <w:r w:rsidRPr="00EA1135">
        <w:rPr>
          <w:rFonts w:ascii="仿宋" w:eastAsia="仿宋" w:hAnsi="仿宋" w:hint="eastAsia"/>
        </w:rPr>
        <w:t>测试方法</w:t>
      </w:r>
    </w:p>
    <w:p w:rsidR="00F1569A" w:rsidRDefault="006B1D07" w:rsidP="00C443FA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所有的测试都基于一个topic，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个分区，生产</w:t>
      </w:r>
    </w:p>
    <w:p w:rsidR="00433E3A" w:rsidRPr="00EA1135" w:rsidRDefault="00433E3A" w:rsidP="00C443FA">
      <w:pPr>
        <w:ind w:firstLineChars="200" w:firstLine="420"/>
        <w:rPr>
          <w:rFonts w:ascii="仿宋" w:eastAsia="仿宋" w:hAnsi="仿宋"/>
        </w:rPr>
      </w:pPr>
    </w:p>
    <w:p w:rsidR="00526D3D" w:rsidRDefault="00526D3D" w:rsidP="006B1D07">
      <w:pPr>
        <w:pStyle w:val="1"/>
        <w:rPr>
          <w:rFonts w:ascii="仿宋" w:eastAsia="仿宋" w:hAnsi="仿宋"/>
        </w:rPr>
      </w:pPr>
      <w:r w:rsidRPr="00EA1135">
        <w:rPr>
          <w:rFonts w:ascii="仿宋" w:eastAsia="仿宋" w:hAnsi="仿宋" w:hint="eastAsia"/>
        </w:rPr>
        <w:t>测试步骤</w:t>
      </w:r>
    </w:p>
    <w:p w:rsidR="006B1D07" w:rsidRPr="006B1D07" w:rsidRDefault="006B1D07" w:rsidP="006B1D07"/>
    <w:p w:rsidR="00526D3D" w:rsidRPr="00EA1135" w:rsidRDefault="006B1D07" w:rsidP="006B1D07">
      <w:pPr>
        <w:pStyle w:val="2"/>
      </w:pPr>
      <w:r>
        <w:rPr>
          <w:rFonts w:hint="eastAsia"/>
        </w:rPr>
        <w:t>生产者测试</w:t>
      </w:r>
    </w:p>
    <w:p w:rsidR="006B1D07" w:rsidRDefault="006B1D07" w:rsidP="006B1D07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所有的测试都基于一个topic，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个分区</w:t>
      </w:r>
      <w:r w:rsidR="00EB1FAE">
        <w:rPr>
          <w:rFonts w:ascii="仿宋" w:eastAsia="仿宋" w:hAnsi="仿宋" w:hint="eastAsia"/>
        </w:rPr>
        <w:t xml:space="preserve"> ，同步模式</w:t>
      </w:r>
      <w:r>
        <w:rPr>
          <w:rFonts w:ascii="仿宋" w:eastAsia="仿宋" w:hAnsi="仿宋" w:hint="eastAsia"/>
        </w:rPr>
        <w:t>。</w:t>
      </w:r>
    </w:p>
    <w:p w:rsidR="004C199B" w:rsidRDefault="004C199B" w:rsidP="006B1D07">
      <w:pPr>
        <w:ind w:firstLineChars="200" w:firstLine="420"/>
        <w:rPr>
          <w:rFonts w:ascii="仿宋" w:eastAsia="仿宋" w:hAnsi="仿宋"/>
        </w:rPr>
      </w:pPr>
    </w:p>
    <w:p w:rsidR="00FF4655" w:rsidRDefault="00FF4655" w:rsidP="00FF4655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删除TOPIC</w:t>
      </w:r>
    </w:p>
    <w:p w:rsidR="00FF4655" w:rsidRPr="004D4E59" w:rsidRDefault="00FF4655" w:rsidP="00FF4655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4D4E59">
        <w:rPr>
          <w:rFonts w:ascii="仿宋" w:eastAsia="仿宋" w:hAnsi="仿宋"/>
          <w:color w:val="7030A0"/>
        </w:rPr>
        <w:t>bin/kafka-topics.sh --delete --zookeeper 192.168.3.111:2181,192.168.3.114:2181,192.168.3.113:2181 --topic TEST-TOPIC</w:t>
      </w:r>
    </w:p>
    <w:p w:rsidR="00FF4655" w:rsidRPr="004C199B" w:rsidRDefault="00FF4655" w:rsidP="00FF4655">
      <w:pPr>
        <w:ind w:firstLineChars="200" w:firstLine="420"/>
        <w:rPr>
          <w:rFonts w:ascii="仿宋" w:eastAsia="仿宋" w:hAnsi="仿宋"/>
        </w:rPr>
      </w:pPr>
    </w:p>
    <w:p w:rsidR="00FF4655" w:rsidRDefault="00FF4655" w:rsidP="00FF4655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创建分区，复制因子=</w:t>
      </w:r>
      <w:r>
        <w:rPr>
          <w:rFonts w:ascii="仿宋" w:eastAsia="仿宋" w:hAnsi="仿宋"/>
        </w:rPr>
        <w:t>1</w:t>
      </w:r>
    </w:p>
    <w:p w:rsidR="00FF4655" w:rsidRPr="004C199B" w:rsidRDefault="00FF4655" w:rsidP="00FF4655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4C199B">
        <w:rPr>
          <w:rFonts w:ascii="仿宋" w:eastAsia="仿宋" w:hAnsi="仿宋"/>
          <w:color w:val="7030A0"/>
        </w:rPr>
        <w:t>bin/kafka-topics.sh --zookeeper 192.168.3.111:2181,192.168.3.114:2181,192.168.3.113:2181 --create --topic TEST-TOPIC --partitions 3 --replication-factor 1</w:t>
      </w:r>
    </w:p>
    <w:p w:rsidR="004C199B" w:rsidRPr="00FF4655" w:rsidRDefault="004C199B" w:rsidP="006B1D07">
      <w:pPr>
        <w:ind w:firstLineChars="200" w:firstLine="420"/>
        <w:rPr>
          <w:rFonts w:ascii="仿宋" w:eastAsia="仿宋" w:hAnsi="仿宋"/>
        </w:rPr>
      </w:pPr>
    </w:p>
    <w:p w:rsidR="00FF4655" w:rsidRDefault="00FF4655" w:rsidP="00FF4655">
      <w:pPr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创建分区，复制因子=</w:t>
      </w:r>
      <w:r>
        <w:rPr>
          <w:rFonts w:ascii="仿宋" w:eastAsia="仿宋" w:hAnsi="仿宋"/>
        </w:rPr>
        <w:t>2</w:t>
      </w:r>
    </w:p>
    <w:p w:rsidR="00FF4655" w:rsidRPr="004C199B" w:rsidRDefault="00FF4655" w:rsidP="00FF4655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4C199B">
        <w:rPr>
          <w:rFonts w:ascii="仿宋" w:eastAsia="仿宋" w:hAnsi="仿宋"/>
          <w:color w:val="7030A0"/>
        </w:rPr>
        <w:t xml:space="preserve">bin/kafka-topics.sh --zookeeper 192.168.3.111:2181,192.168.3.114:2181,192.168.3.113:2181 --create --topic TEST-TOPIC --partitions 3 --replication-factor </w:t>
      </w:r>
      <w:r>
        <w:rPr>
          <w:rFonts w:ascii="仿宋" w:eastAsia="仿宋" w:hAnsi="仿宋"/>
          <w:color w:val="7030A0"/>
        </w:rPr>
        <w:t>2</w:t>
      </w:r>
    </w:p>
    <w:p w:rsidR="004C199B" w:rsidRPr="004C199B" w:rsidRDefault="004C199B" w:rsidP="006B1D07">
      <w:pPr>
        <w:ind w:firstLineChars="200" w:firstLine="420"/>
        <w:rPr>
          <w:rFonts w:ascii="仿宋" w:eastAsia="仿宋" w:hAnsi="仿宋"/>
        </w:rPr>
      </w:pPr>
    </w:p>
    <w:p w:rsidR="00526D3D" w:rsidRDefault="00526D3D" w:rsidP="00C443FA">
      <w:pPr>
        <w:ind w:firstLineChars="200" w:firstLine="420"/>
        <w:rPr>
          <w:rFonts w:ascii="仿宋" w:eastAsia="仿宋" w:hAnsi="仿宋"/>
        </w:rPr>
      </w:pPr>
    </w:p>
    <w:p w:rsidR="006B1D07" w:rsidRDefault="00E65323" w:rsidP="00A12E4C">
      <w:pPr>
        <w:pStyle w:val="3"/>
      </w:pPr>
      <w:r>
        <w:rPr>
          <w:rFonts w:hint="eastAsia"/>
        </w:rPr>
        <w:t>测试</w:t>
      </w:r>
      <w:r>
        <w:t>—</w:t>
      </w:r>
      <w:r>
        <w:rPr>
          <w:rFonts w:hint="eastAsia"/>
        </w:rPr>
        <w:t>不复制、不等回应、</w:t>
      </w:r>
      <w:r>
        <w:rPr>
          <w:rFonts w:hint="eastAsia"/>
        </w:rPr>
        <w:t>1k</w:t>
      </w:r>
      <w:r w:rsidR="002732AF">
        <w:rPr>
          <w:rFonts w:hint="eastAsia"/>
        </w:rPr>
        <w:t>、单线程</w:t>
      </w:r>
    </w:p>
    <w:p w:rsidR="004D4E59" w:rsidRDefault="004D4E59" w:rsidP="004D4E59">
      <w:pPr>
        <w:ind w:firstLineChars="200" w:firstLine="420"/>
        <w:rPr>
          <w:rFonts w:ascii="仿宋" w:eastAsia="仿宋" w:hAnsi="仿宋"/>
        </w:rPr>
      </w:pPr>
    </w:p>
    <w:p w:rsidR="004C199B" w:rsidRPr="00FF4655" w:rsidRDefault="006906C4" w:rsidP="00FF4655">
      <w:pPr>
        <w:pStyle w:val="4"/>
      </w:pPr>
      <w:r w:rsidRPr="00FF4655">
        <w:rPr>
          <w:rFonts w:hint="eastAsia"/>
        </w:rPr>
        <w:lastRenderedPageBreak/>
        <w:t>限速</w:t>
      </w:r>
      <w:r w:rsidR="004C199B" w:rsidRPr="00FF4655">
        <w:rPr>
          <w:rFonts w:hint="eastAsia"/>
        </w:rPr>
        <w:t>生产</w:t>
      </w:r>
    </w:p>
    <w:p w:rsidR="00FF4655" w:rsidRDefault="00FF4655" w:rsidP="00EF5B7E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4C199B" w:rsidRPr="00805EE9" w:rsidRDefault="004C199B" w:rsidP="00805EE9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 w:rsidR="00D0569E"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="00D0569E" w:rsidRPr="00D0569E">
        <w:rPr>
          <w:rFonts w:ascii="仿宋" w:eastAsia="仿宋" w:hAnsi="仿宋"/>
          <w:color w:val="7030A0"/>
        </w:rPr>
        <w:t xml:space="preserve">--throughput 10000 </w:t>
      </w:r>
      <w:r w:rsidR="00D0569E"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805EE9"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4C199B" w:rsidRDefault="004C199B" w:rsidP="004D4E59">
      <w:pPr>
        <w:ind w:firstLineChars="200" w:firstLine="420"/>
        <w:rPr>
          <w:rFonts w:ascii="仿宋" w:eastAsia="仿宋" w:hAnsi="仿宋"/>
        </w:rPr>
      </w:pPr>
    </w:p>
    <w:p w:rsidR="00FF4655" w:rsidRPr="00EF5B7E" w:rsidRDefault="00FF4655" w:rsidP="00EF5B7E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49998 records sent, 9999.6 records/sec (9.54 MB/sec), 7.4 ms avg latency, 128.0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50164 records sent, 10032.8 records/sec (9.57 MB/sec), 1.0 ms avg latency, 64.0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50020 records sent, 10002.0 records/sec (9.54 MB/sec), 0.8 ms avg latency, 53.0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50020 records sent, 10002.0 records/sec (9.54 MB/sec), 0.9 ms avg latency, 51.0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50034 records sent, 10006.8 records/sec (9.54 MB/sec), 0.7 ms avg latency, 50.0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49996 records sent, 9999.2 records/sec (9.54 MB/sec), 0.7 ms avg latency, 47.0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50040 records sent, 10008.0 records/sec (9.54 MB/sec), 0.7 ms avg latency, 43.0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50040 records sent, 10006.0 records/sec (9.54 MB/sec), 0.7 ms avg latency, 44.0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50020 records sent, 10002.0 records/sec (9.54 MB/sec), 0.7 ms avg latency, 44.0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50020 records sent, 10002.0 records/sec (9.54 MB/sec), 0.7 ms avg latency, 49.0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50030 records sent, 10004.0 records/sec (9.54 MB/sec), 0.6 ms avg latency, 37.0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50040 records sent, 10008.0 records/sec (9.54 MB/sec), 0.6 ms avg latency, 39.0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50020 records sent, 10002.0 records/sec (9.54 MB/sec), 0.7 ms avg latency, 41.0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50040 records sent, 10006.0 records/sec (9.54 MB/sec), 0.7 ms avg latency, 41.0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50020 records sent, 10004.0 records/sec (9.54 MB/sec), 0.7 ms avg latency, 41.0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50020 records sent, 10004.0 records/sec (9.54 MB/sec), 0.7 ms avg latency, 44.0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50050 records sent, 10008.0 records/sec (9.54 MB/sec), 0.7 ms avg latency, 41.0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50050 records sent, 10010.0 records/sec (9.55 MB/sec), 0.8 ms avg latency, 43.0 max latency.</w:t>
      </w:r>
    </w:p>
    <w:p w:rsidR="005C378A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50010 records sent, 10002.0 records/sec (9.54 MB/sec), 0.7 ms avg latency, 44.0 max latency.</w:t>
      </w:r>
    </w:p>
    <w:p w:rsidR="00FF4655" w:rsidRPr="005C378A" w:rsidRDefault="005C378A" w:rsidP="005C378A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5C378A">
        <w:rPr>
          <w:rFonts w:ascii="仿宋" w:eastAsia="仿宋" w:hAnsi="仿宋"/>
          <w:sz w:val="15"/>
          <w:szCs w:val="15"/>
        </w:rPr>
        <w:t>1000000 records sent, 9998.400256 records/sec (9.54 MB/sec), 1.07 ms avg latency, 128.00 ms max latency, 1 ms 50th, 1 ms 95th, 21 ms 99th, 93 ms 99.9th.</w:t>
      </w:r>
    </w:p>
    <w:p w:rsidR="00FF4655" w:rsidRDefault="00FF4655" w:rsidP="004D4E59">
      <w:pPr>
        <w:ind w:firstLineChars="200" w:firstLine="420"/>
        <w:rPr>
          <w:rFonts w:ascii="仿宋" w:eastAsia="仿宋" w:hAnsi="仿宋"/>
        </w:rPr>
      </w:pPr>
    </w:p>
    <w:p w:rsidR="00FF4655" w:rsidRPr="00EF5B7E" w:rsidRDefault="00FF4655" w:rsidP="00EF5B7E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EF5B7E" w:rsidRDefault="005C378A" w:rsidP="00C443FA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E2A3470" wp14:editId="5D59E6E9">
            <wp:extent cx="5274310" cy="1060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B7E" w:rsidRDefault="00EF5B7E" w:rsidP="00C443FA">
      <w:pPr>
        <w:ind w:firstLineChars="200" w:firstLine="420"/>
        <w:rPr>
          <w:noProof/>
        </w:rPr>
      </w:pPr>
    </w:p>
    <w:p w:rsidR="00EF5B7E" w:rsidRDefault="00EF5B7E" w:rsidP="00EF5B7E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6906C4" w:rsidRPr="00EF5B7E" w:rsidRDefault="006906C4" w:rsidP="00EF5B7E">
      <w:pPr>
        <w:pStyle w:val="4"/>
      </w:pPr>
      <w:r w:rsidRPr="00EF5B7E">
        <w:rPr>
          <w:rFonts w:hint="eastAsia"/>
        </w:rPr>
        <w:t>不限速生产</w:t>
      </w:r>
    </w:p>
    <w:p w:rsidR="00EF5B7E" w:rsidRDefault="00EF5B7E" w:rsidP="00EF5B7E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6906C4" w:rsidRDefault="006906C4" w:rsidP="006906C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lastRenderedPageBreak/>
        <w:t xml:space="preserve">bin/kafka-producer-perf-test.sh --topic TEST-TOPIC  --num-records </w:t>
      </w:r>
      <w:r w:rsidR="00EF5B7E"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EF5B7E" w:rsidRPr="00805EE9" w:rsidRDefault="00EF5B7E" w:rsidP="00EF5B7E"/>
    <w:p w:rsidR="00EF5B7E" w:rsidRDefault="00EF5B7E" w:rsidP="00EF5B7E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EF5B7E" w:rsidRDefault="00EF5B7E" w:rsidP="00EF5B7E">
      <w:pPr>
        <w:rPr>
          <w:rFonts w:ascii="仿宋" w:eastAsia="仿宋" w:hAnsi="仿宋"/>
        </w:rPr>
      </w:pP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298853 records sent, 59770.6 records/sec (57.00 MB/sec), 433.8 ms avg latency, 623.0 max latency.</w:t>
      </w: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409125 records sent, 81808.6 records/sec (78.02 MB/sec), 377.5 ms avg latency, 588.0 max latency.</w:t>
      </w: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539580 records sent, 107916.0 records/sec (102.92 MB/sec), 286.7 ms avg latency, 443.0 max latency.</w:t>
      </w: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899655 records sent, 179931.0 records/sec (171.60 MB/sec), 171.7 ms avg latency, 280.0 max latency.</w:t>
      </w: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950130 records sent, 190026.0 records/sec (181.22 MB/sec), 158.2 ms avg latency, 499.0 max latency.</w:t>
      </w: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738361 records sent, 147672.2 records/sec (140.83 MB/sec), 211.2 ms avg latency, 556.0 max latency.</w:t>
      </w: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522603 records sent, 104520.6 records/sec (99.68 MB/sec), 288.8 ms avg latency, 2722.0 max latency.</w:t>
      </w:r>
    </w:p>
    <w:p w:rsidR="00425A2F" w:rsidRPr="00425A2F" w:rsidRDefault="00425A2F" w:rsidP="00425A2F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25A2F">
        <w:rPr>
          <w:rFonts w:ascii="仿宋" w:eastAsia="仿宋" w:hAnsi="仿宋"/>
          <w:sz w:val="15"/>
          <w:szCs w:val="15"/>
        </w:rPr>
        <w:t>5000000 records sent, 130575.577144 records/sec (124.53 MB/sec), 230.44 ms avg latency, 2722.00 ms max latency, 190 ms 50th, 468 ms 95th, 575 ms 99th, 2708 ms 99.9th.</w:t>
      </w:r>
    </w:p>
    <w:p w:rsidR="00425A2F" w:rsidRDefault="00425A2F" w:rsidP="00EF5B7E">
      <w:pPr>
        <w:rPr>
          <w:rFonts w:ascii="仿宋" w:eastAsia="仿宋" w:hAnsi="仿宋"/>
        </w:rPr>
      </w:pPr>
    </w:p>
    <w:p w:rsidR="00EF5B7E" w:rsidRDefault="00EF5B7E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425A2F" w:rsidRPr="00425A2F" w:rsidRDefault="00425A2F" w:rsidP="00425A2F">
      <w:pPr>
        <w:ind w:left="420"/>
        <w:rPr>
          <w:rFonts w:ascii="仿宋" w:eastAsia="仿宋" w:hAnsi="仿宋"/>
        </w:rPr>
      </w:pPr>
      <w:r>
        <w:rPr>
          <w:noProof/>
        </w:rPr>
        <w:drawing>
          <wp:inline distT="0" distB="0" distL="0" distR="0" wp14:anchorId="0E6602D7" wp14:editId="384B1737">
            <wp:extent cx="5274310" cy="1063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DE0" w:rsidRDefault="00345DE0" w:rsidP="00C443FA">
      <w:pPr>
        <w:ind w:firstLineChars="200" w:firstLine="420"/>
        <w:rPr>
          <w:noProof/>
        </w:rPr>
      </w:pPr>
    </w:p>
    <w:p w:rsidR="00EF5B7E" w:rsidRDefault="00EF5B7E" w:rsidP="00EF5B7E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EF5B7E" w:rsidRDefault="00EF5B7E" w:rsidP="00C443FA">
      <w:pPr>
        <w:ind w:firstLineChars="200" w:firstLine="420"/>
        <w:rPr>
          <w:rFonts w:ascii="仿宋" w:eastAsia="仿宋" w:hAnsi="仿宋"/>
        </w:rPr>
      </w:pPr>
    </w:p>
    <w:p w:rsidR="004626E9" w:rsidRPr="004626E9" w:rsidRDefault="004626E9" w:rsidP="004626E9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626E9">
        <w:rPr>
          <w:rFonts w:ascii="仿宋" w:eastAsia="仿宋" w:hAnsi="仿宋"/>
          <w:sz w:val="15"/>
          <w:szCs w:val="15"/>
        </w:rPr>
        <w:t>top - 14:56:10 up 9 days, 20:51,  3 users,  load average: 0.39, 0.50, 0.51</w:t>
      </w:r>
    </w:p>
    <w:p w:rsidR="004626E9" w:rsidRPr="004626E9" w:rsidRDefault="004626E9" w:rsidP="004626E9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626E9">
        <w:rPr>
          <w:rFonts w:ascii="仿宋" w:eastAsia="仿宋" w:hAnsi="仿宋"/>
          <w:sz w:val="15"/>
          <w:szCs w:val="15"/>
        </w:rPr>
        <w:t>Tasks:  92 total,   1 running,  91 sleeping,   0 stopped,   0 zombie</w:t>
      </w:r>
    </w:p>
    <w:p w:rsidR="004626E9" w:rsidRPr="004626E9" w:rsidRDefault="004626E9" w:rsidP="004626E9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626E9">
        <w:rPr>
          <w:rFonts w:ascii="仿宋" w:eastAsia="仿宋" w:hAnsi="仿宋"/>
          <w:sz w:val="15"/>
          <w:szCs w:val="15"/>
        </w:rPr>
        <w:t>Cpu(s): 33.9%us, 17.1%sy,  0.0%ni, 46.9%id,  0.0%wa,  0.0%hi,  2.1%si,  0.0%st</w:t>
      </w:r>
    </w:p>
    <w:p w:rsidR="004626E9" w:rsidRPr="004626E9" w:rsidRDefault="004626E9" w:rsidP="004626E9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626E9">
        <w:rPr>
          <w:rFonts w:ascii="仿宋" w:eastAsia="仿宋" w:hAnsi="仿宋"/>
          <w:sz w:val="15"/>
          <w:szCs w:val="15"/>
        </w:rPr>
        <w:t>Mem:  16334356k total,  2050512k used, 14283844k free,   149476k buffers</w:t>
      </w:r>
    </w:p>
    <w:p w:rsidR="004626E9" w:rsidRPr="004626E9" w:rsidRDefault="004626E9" w:rsidP="004626E9">
      <w:pPr>
        <w:shd w:val="clear" w:color="auto" w:fill="8EAADB" w:themeFill="accent5" w:themeFillTint="99"/>
        <w:ind w:firstLineChars="200" w:firstLine="300"/>
        <w:rPr>
          <w:rFonts w:ascii="仿宋" w:eastAsia="仿宋" w:hAnsi="仿宋"/>
          <w:sz w:val="15"/>
          <w:szCs w:val="15"/>
        </w:rPr>
      </w:pPr>
      <w:r w:rsidRPr="004626E9">
        <w:rPr>
          <w:rFonts w:ascii="仿宋" w:eastAsia="仿宋" w:hAnsi="仿宋"/>
          <w:sz w:val="15"/>
          <w:szCs w:val="15"/>
        </w:rPr>
        <w:t>Swap: 17406972k total,        0k used, 17406972k free,   364656k cached</w:t>
      </w:r>
    </w:p>
    <w:p w:rsidR="006906C4" w:rsidRDefault="006906C4" w:rsidP="00C443FA">
      <w:pPr>
        <w:ind w:firstLineChars="200" w:firstLine="420"/>
        <w:rPr>
          <w:rFonts w:ascii="仿宋" w:eastAsia="仿宋" w:hAnsi="仿宋"/>
        </w:rPr>
      </w:pPr>
    </w:p>
    <w:p w:rsidR="00E65323" w:rsidRDefault="00E65323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不复制、不等回应、</w:t>
      </w:r>
      <w:r w:rsidRPr="00A12E4C">
        <w:t>3</w:t>
      </w:r>
      <w:r w:rsidRPr="00A12E4C">
        <w:rPr>
          <w:rFonts w:hint="eastAsia"/>
        </w:rPr>
        <w:t>k</w:t>
      </w:r>
      <w:r w:rsidR="002732AF" w:rsidRPr="00A12E4C">
        <w:rPr>
          <w:rFonts w:hint="eastAsia"/>
        </w:rPr>
        <w:t>、单线程</w:t>
      </w:r>
    </w:p>
    <w:p w:rsidR="00885921" w:rsidRPr="00885921" w:rsidRDefault="00885921" w:rsidP="00586564">
      <w:pPr>
        <w:pStyle w:val="4"/>
      </w:pPr>
      <w:r w:rsidRPr="00FF4655">
        <w:rPr>
          <w:rFonts w:hint="eastAsia"/>
        </w:rPr>
        <w:t>限速生产</w:t>
      </w:r>
    </w:p>
    <w:p w:rsidR="00885921" w:rsidRDefault="00885921" w:rsidP="00885921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885921" w:rsidRPr="00805EE9" w:rsidRDefault="00885921" w:rsidP="00885921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A4685B">
        <w:rPr>
          <w:rFonts w:ascii="仿宋" w:eastAsia="仿宋" w:hAnsi="仿宋"/>
          <w:color w:val="7030A0"/>
        </w:rPr>
        <w:t>3</w:t>
      </w:r>
      <w:r w:rsidRPr="00805EE9">
        <w:rPr>
          <w:rFonts w:ascii="仿宋" w:eastAsia="仿宋" w:hAnsi="仿宋"/>
          <w:color w:val="7030A0"/>
        </w:rPr>
        <w:t>000</w:t>
      </w:r>
    </w:p>
    <w:p w:rsidR="00885921" w:rsidRDefault="00885921" w:rsidP="00885921">
      <w:pPr>
        <w:ind w:firstLineChars="200" w:firstLine="420"/>
        <w:rPr>
          <w:rFonts w:ascii="仿宋" w:eastAsia="仿宋" w:hAnsi="仿宋"/>
        </w:rPr>
      </w:pPr>
    </w:p>
    <w:p w:rsidR="00885921" w:rsidRPr="00EF5B7E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lastRenderedPageBreak/>
        <w:t>50007 records sent, 10001.4 records/sec (28.61 MB/sec), 54.9 ms avg latency, 409.0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50145 records sent, 10029.0 records/sec (28.69 MB/sec), 1.3 ms avg latency, 51.0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50030 records sent, 10004.0 records/sec (28.62 MB/sec), 1.4 ms avg latency, 54.0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50030 records sent, 10004.0 records/sec (28.62 MB/sec), 1.2 ms avg latency, 50.0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50030 records sent, 10006.0 records/sec (28.63 MB/sec), 1.3 ms avg latency, 55.0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50020 records sent, 10002.0 records/sec (28.62 MB/sec), 1.2 ms avg latency, 45.0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50047 records sent, 10009.4 records/sec (28.64 MB/sec), 1.2 ms avg latency, 47.0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50033 records sent, 10006.6 records/sec (28.63 MB/sec), 1.2 ms avg latency, 49.0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50021 records sent, 10004.2 records/sec (28.62 MB/sec), 1.1 ms avg latency, 40.0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50029 records sent, 10003.8 records/sec (28.62 MB/sec), 1.1 ms avg latency, 39.0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50000 records sent, 10000.0 records/sec (28.61 MB/sec), 1.1 ms avg latency, 38.0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50035 records sent, 10007.0 records/sec (28.63 MB/sec), 1.1 ms avg latency, 40.0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50015 records sent, 10001.0 records/sec (28.61 MB/sec), 1.3 ms avg latency, 73.0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49956 records sent, 9991.2 records/sec (28.59 MB/sec), 1.1 ms avg latency, 39.0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50109 records sent, 10021.8 records/sec (28.67 MB/sec), 1.1 ms avg latency, 39.0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50015 records sent, 10003.0 records/sec (28.62 MB/sec), 1.1 ms avg latency, 38.0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50071 records sent, 10014.2 records/sec (28.65 MB/sec), 1.0 ms avg latency, 39.0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49948 records sent, 9989.6 records/sec (28.58 MB/sec), 1.0 ms avg latency, 39.0 max latency.</w:t>
      </w:r>
    </w:p>
    <w:p w:rsidR="000E2532" w:rsidRPr="000E2532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50061 records sent, 10012.2 records/sec (28.65 MB/sec), 1.1 ms avg latency, 38.0 max latency.</w:t>
      </w:r>
    </w:p>
    <w:p w:rsidR="00885921" w:rsidRDefault="000E2532" w:rsidP="000E2532">
      <w:pPr>
        <w:ind w:firstLineChars="200" w:firstLine="420"/>
        <w:rPr>
          <w:rFonts w:ascii="仿宋" w:eastAsia="仿宋" w:hAnsi="仿宋"/>
        </w:rPr>
      </w:pPr>
      <w:r w:rsidRPr="000E2532">
        <w:rPr>
          <w:rFonts w:ascii="仿宋" w:eastAsia="仿宋" w:hAnsi="仿宋"/>
        </w:rPr>
        <w:t>1000000 records sent, 9995.801763 records/sec (28.60 MB/sec), 3.85 ms avg latency, 409.00 ms max latency, 1 ms 50th, 1 ms 95th, 68 ms 99th, 386 ms 99.9th.</w:t>
      </w:r>
    </w:p>
    <w:p w:rsidR="00885921" w:rsidRDefault="00885921" w:rsidP="00885921">
      <w:pPr>
        <w:ind w:firstLineChars="200" w:firstLine="420"/>
        <w:rPr>
          <w:rFonts w:ascii="仿宋" w:eastAsia="仿宋" w:hAnsi="仿宋"/>
        </w:rPr>
      </w:pPr>
    </w:p>
    <w:p w:rsidR="00885921" w:rsidRPr="00EF5B7E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885921" w:rsidRDefault="000E2532" w:rsidP="00885921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4B90CA6B" wp14:editId="09BA4A84">
            <wp:extent cx="5274310" cy="10420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1" w:rsidRDefault="00885921" w:rsidP="00885921">
      <w:pPr>
        <w:ind w:firstLineChars="200" w:firstLine="420"/>
        <w:rPr>
          <w:noProof/>
        </w:rPr>
      </w:pPr>
    </w:p>
    <w:p w:rsidR="00885921" w:rsidRDefault="00885921" w:rsidP="00885921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A912A1" w:rsidRDefault="00A912A1" w:rsidP="00C443FA">
      <w:pPr>
        <w:ind w:firstLineChars="200" w:firstLine="420"/>
        <w:rPr>
          <w:rFonts w:ascii="仿宋" w:eastAsia="仿宋" w:hAnsi="仿宋"/>
        </w:rPr>
      </w:pPr>
    </w:p>
    <w:p w:rsidR="00A4685B" w:rsidRPr="00A4685B" w:rsidRDefault="00A4685B" w:rsidP="00A4685B">
      <w:pPr>
        <w:ind w:firstLineChars="200" w:firstLine="420"/>
        <w:rPr>
          <w:rFonts w:ascii="仿宋" w:eastAsia="仿宋" w:hAnsi="仿宋"/>
        </w:rPr>
      </w:pPr>
      <w:r w:rsidRPr="00A4685B">
        <w:rPr>
          <w:rFonts w:ascii="仿宋" w:eastAsia="仿宋" w:hAnsi="仿宋"/>
        </w:rPr>
        <w:t>top - 14:59:14 up 9 days, 20:54,  2 users,  load average: 0.37, 0.44, 0.49</w:t>
      </w:r>
    </w:p>
    <w:p w:rsidR="00A4685B" w:rsidRPr="00A4685B" w:rsidRDefault="00A4685B" w:rsidP="00A4685B">
      <w:pPr>
        <w:ind w:firstLineChars="200" w:firstLine="420"/>
        <w:rPr>
          <w:rFonts w:ascii="仿宋" w:eastAsia="仿宋" w:hAnsi="仿宋"/>
        </w:rPr>
      </w:pPr>
      <w:r w:rsidRPr="00A4685B">
        <w:rPr>
          <w:rFonts w:ascii="仿宋" w:eastAsia="仿宋" w:hAnsi="仿宋"/>
        </w:rPr>
        <w:t>Tasks:  90 total,   1 running,  89 sleeping,   0 stopped,   0 zombie</w:t>
      </w:r>
    </w:p>
    <w:p w:rsidR="00A4685B" w:rsidRPr="00A4685B" w:rsidRDefault="00A4685B" w:rsidP="00A4685B">
      <w:pPr>
        <w:ind w:firstLineChars="200" w:firstLine="420"/>
        <w:rPr>
          <w:rFonts w:ascii="仿宋" w:eastAsia="仿宋" w:hAnsi="仿宋"/>
        </w:rPr>
      </w:pPr>
      <w:r w:rsidRPr="00A4685B">
        <w:rPr>
          <w:rFonts w:ascii="仿宋" w:eastAsia="仿宋" w:hAnsi="仿宋"/>
        </w:rPr>
        <w:t>Cpu(s): 16.9%us,  8.9%sy,  0.0%ni, 72.2%id,  0.0%wa,  0.0%hi,  2.0%si,  0.0%st</w:t>
      </w:r>
    </w:p>
    <w:p w:rsidR="00A4685B" w:rsidRPr="00A4685B" w:rsidRDefault="00A4685B" w:rsidP="00A4685B">
      <w:pPr>
        <w:ind w:firstLineChars="200" w:firstLine="420"/>
        <w:rPr>
          <w:rFonts w:ascii="仿宋" w:eastAsia="仿宋" w:hAnsi="仿宋"/>
        </w:rPr>
      </w:pPr>
      <w:r w:rsidRPr="00A4685B">
        <w:rPr>
          <w:rFonts w:ascii="仿宋" w:eastAsia="仿宋" w:hAnsi="仿宋"/>
        </w:rPr>
        <w:t>Mem:  16334356k total,  1889392k used, 14444964k free,   148448k buffers</w:t>
      </w:r>
    </w:p>
    <w:p w:rsidR="00A4685B" w:rsidRDefault="00A4685B" w:rsidP="00A4685B">
      <w:pPr>
        <w:ind w:firstLineChars="200" w:firstLine="420"/>
        <w:rPr>
          <w:rFonts w:ascii="仿宋" w:eastAsia="仿宋" w:hAnsi="仿宋"/>
        </w:rPr>
      </w:pPr>
      <w:r w:rsidRPr="00A4685B">
        <w:rPr>
          <w:rFonts w:ascii="仿宋" w:eastAsia="仿宋" w:hAnsi="仿宋"/>
        </w:rPr>
        <w:t>Swap: 17406972k total,        0k used, 17406972k free,   200028k cached</w:t>
      </w:r>
    </w:p>
    <w:p w:rsidR="00885921" w:rsidRPr="00EF5B7E" w:rsidRDefault="00885921" w:rsidP="00885921">
      <w:pPr>
        <w:pStyle w:val="4"/>
      </w:pPr>
      <w:r w:rsidRPr="00EF5B7E">
        <w:rPr>
          <w:rFonts w:hint="eastAsia"/>
        </w:rPr>
        <w:t>不限速生产</w:t>
      </w:r>
    </w:p>
    <w:p w:rsidR="00885921" w:rsidRDefault="00885921" w:rsidP="00885921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885921" w:rsidRDefault="00885921" w:rsidP="00885921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A4685B">
        <w:rPr>
          <w:rFonts w:ascii="仿宋" w:eastAsia="仿宋" w:hAnsi="仿宋"/>
          <w:color w:val="7030A0"/>
        </w:rPr>
        <w:t>3</w:t>
      </w:r>
      <w:r w:rsidRPr="00805EE9">
        <w:rPr>
          <w:rFonts w:ascii="仿宋" w:eastAsia="仿宋" w:hAnsi="仿宋"/>
          <w:color w:val="7030A0"/>
        </w:rPr>
        <w:t>000</w:t>
      </w:r>
    </w:p>
    <w:p w:rsidR="00885921" w:rsidRPr="00805EE9" w:rsidRDefault="00885921" w:rsidP="00885921"/>
    <w:p w:rsidR="00885921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BE747A" w:rsidRPr="00BE747A" w:rsidRDefault="00BE747A" w:rsidP="00BE747A">
      <w:pPr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129653 records sent, 25930.6 records/sec (74.19 MB/sec), 347.6 ms avg latency, 710.0 max latency.</w:t>
      </w:r>
    </w:p>
    <w:p w:rsidR="00BE747A" w:rsidRPr="00BE747A" w:rsidRDefault="00BE747A" w:rsidP="00BE747A">
      <w:pPr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197645 records sent, 39529.0 records/sec (113.09 MB/sec), 260.6 ms avg latency, 375.0 max latency.</w:t>
      </w:r>
    </w:p>
    <w:p w:rsidR="00BE747A" w:rsidRPr="00BE747A" w:rsidRDefault="00BE747A" w:rsidP="00BE747A">
      <w:pPr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281675 records sent, 56335.0 records/sec (161.18 MB/sec), 183.6 ms avg latency, 348.0 max latency.</w:t>
      </w:r>
    </w:p>
    <w:p w:rsidR="00BE747A" w:rsidRPr="00BE747A" w:rsidRDefault="00BE747A" w:rsidP="00BE747A">
      <w:pPr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276741 records sent, 55326.1 records/sec (158.29 MB/sec), 181.8 ms avg latency, 409.0 max latency.</w:t>
      </w:r>
    </w:p>
    <w:p w:rsidR="00885921" w:rsidRDefault="00BE747A" w:rsidP="00BE747A">
      <w:pPr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1000000 records sent, 45693.397304 records/sec (130.73 MB/sec), 218.46 ms avg latency, 710.00 ms max latency, 228 ms 50th, 377 ms 95th, 508 ms 99th, 671 ms 99.9th.</w:t>
      </w:r>
    </w:p>
    <w:p w:rsidR="00BE747A" w:rsidRDefault="00BE747A" w:rsidP="00885921">
      <w:pPr>
        <w:rPr>
          <w:rFonts w:ascii="仿宋" w:eastAsia="仿宋" w:hAnsi="仿宋"/>
        </w:rPr>
      </w:pPr>
    </w:p>
    <w:p w:rsidR="00885921" w:rsidRPr="00EF5B7E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885921" w:rsidRDefault="00BE747A" w:rsidP="00885921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9AE3265" wp14:editId="081A268B">
            <wp:extent cx="5274310" cy="1066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47A" w:rsidRDefault="00BE747A" w:rsidP="00885921">
      <w:pPr>
        <w:ind w:firstLineChars="200" w:firstLine="420"/>
        <w:rPr>
          <w:noProof/>
        </w:rPr>
      </w:pPr>
    </w:p>
    <w:p w:rsidR="00885921" w:rsidRDefault="00885921" w:rsidP="00885921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885921" w:rsidRDefault="00885921" w:rsidP="00885921">
      <w:pPr>
        <w:ind w:firstLineChars="200" w:firstLine="420"/>
        <w:rPr>
          <w:rFonts w:ascii="仿宋" w:eastAsia="仿宋" w:hAnsi="仿宋"/>
        </w:rPr>
      </w:pPr>
    </w:p>
    <w:p w:rsidR="00BE747A" w:rsidRPr="00BE747A" w:rsidRDefault="00BE747A" w:rsidP="00BE747A">
      <w:pPr>
        <w:ind w:firstLineChars="200" w:firstLine="420"/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top - 15:02:39 up 9 days, 20:57,  3 users,  load average: 0.62, 0.65, 0.59</w:t>
      </w:r>
    </w:p>
    <w:p w:rsidR="00BE747A" w:rsidRPr="00BE747A" w:rsidRDefault="00BE747A" w:rsidP="00BE747A">
      <w:pPr>
        <w:ind w:firstLineChars="200" w:firstLine="420"/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Tasks:  92 total,   1 running,  91 sleeping,   0 stopped,   0 zombie</w:t>
      </w:r>
    </w:p>
    <w:p w:rsidR="00BE747A" w:rsidRPr="00BE747A" w:rsidRDefault="00BE747A" w:rsidP="00BE747A">
      <w:pPr>
        <w:ind w:firstLineChars="200" w:firstLine="420"/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Cpu(s): 54.1%us, 27.9%sy,  0.0%ni, 16.3%id,  0.0%wa,  0.0%hi,  1.8%si,  0.0%st</w:t>
      </w:r>
    </w:p>
    <w:p w:rsidR="00BE747A" w:rsidRPr="00BE747A" w:rsidRDefault="00BE747A" w:rsidP="00BE747A">
      <w:pPr>
        <w:ind w:firstLineChars="200" w:firstLine="420"/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Mem:  16334356k total,  2549368k used, 13784988k free,   149484k buffers</w:t>
      </w:r>
    </w:p>
    <w:p w:rsidR="00BE747A" w:rsidRDefault="00BE747A" w:rsidP="00BE747A">
      <w:pPr>
        <w:ind w:firstLineChars="200" w:firstLine="420"/>
        <w:rPr>
          <w:rFonts w:ascii="仿宋" w:eastAsia="仿宋" w:hAnsi="仿宋"/>
        </w:rPr>
      </w:pPr>
      <w:r w:rsidRPr="00BE747A">
        <w:rPr>
          <w:rFonts w:ascii="仿宋" w:eastAsia="仿宋" w:hAnsi="仿宋"/>
        </w:rPr>
        <w:t>Swap: 17406972k total,        0k used, 17406972k free,   851892k cached</w:t>
      </w:r>
    </w:p>
    <w:p w:rsidR="00BE747A" w:rsidRDefault="00BE747A" w:rsidP="00BE747A">
      <w:pPr>
        <w:ind w:firstLineChars="200" w:firstLine="420"/>
        <w:rPr>
          <w:rFonts w:ascii="仿宋" w:eastAsia="仿宋" w:hAnsi="仿宋"/>
        </w:rPr>
      </w:pPr>
    </w:p>
    <w:p w:rsidR="00E65323" w:rsidRPr="00A12E4C" w:rsidRDefault="00E65323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不复制、不等回应、</w:t>
      </w:r>
      <w:r w:rsidRPr="00A12E4C">
        <w:t>5</w:t>
      </w:r>
      <w:r w:rsidRPr="00A12E4C">
        <w:rPr>
          <w:rFonts w:hint="eastAsia"/>
        </w:rPr>
        <w:t>k</w:t>
      </w:r>
      <w:r w:rsidR="002732AF" w:rsidRPr="00A12E4C">
        <w:rPr>
          <w:rFonts w:hint="eastAsia"/>
        </w:rPr>
        <w:t>、单线程</w:t>
      </w:r>
    </w:p>
    <w:p w:rsidR="00885921" w:rsidRPr="00885921" w:rsidRDefault="00885921" w:rsidP="00885921">
      <w:pPr>
        <w:pStyle w:val="4"/>
      </w:pPr>
      <w:r w:rsidRPr="00FF4655">
        <w:rPr>
          <w:rFonts w:hint="eastAsia"/>
        </w:rPr>
        <w:t>限速生产</w:t>
      </w:r>
    </w:p>
    <w:p w:rsidR="00885921" w:rsidRDefault="00885921" w:rsidP="00885921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885921" w:rsidRPr="00805EE9" w:rsidRDefault="00885921" w:rsidP="00885921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2117A5"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</w:t>
      </w:r>
    </w:p>
    <w:p w:rsidR="00885921" w:rsidRDefault="00885921" w:rsidP="00885921">
      <w:pPr>
        <w:ind w:firstLineChars="200" w:firstLine="420"/>
        <w:rPr>
          <w:rFonts w:ascii="仿宋" w:eastAsia="仿宋" w:hAnsi="仿宋"/>
        </w:rPr>
      </w:pPr>
    </w:p>
    <w:p w:rsidR="00885921" w:rsidRPr="00EF5B7E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49981 records sent, 9996.2 records/sec (47.67 MB/sec), 129.9 ms avg latency, 597.0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50207 records sent, 10041.4 records/sec (47.88 MB/sec), 1.6 ms avg latency, 42.0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49976 records sent, 9993.2 records/sec (47.65 MB/sec), 1.5 ms avg latency, 39.0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50068 records sent, 10013.6 records/sec (47.75 MB/sec), 1.5 ms avg latency, 38.0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50037 records sent, 10005.4 records/sec (47.71 MB/sec), 1.5 ms avg latency, 37.0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50023 records sent, 10004.6 records/sec (47.71 MB/sec), 1.2 ms avg latency, 25.0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50039 records sent, 10007.8 records/sec (47.72 MB/sec), 1.2 ms avg latency, 41.0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50041 records sent, 10008.2 records/sec (47.72 MB/sec), 1.1 ms avg latency, 26.0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50030 records sent, 10006.0 records/sec (47.71 MB/sec), 1.3 ms avg latency, 29.0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50022 records sent, 10004.4 records/sec (47.70 MB/sec), 1.2 ms avg latency, 30.0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50028 records sent, 10003.6 records/sec (47.70 MB/sec), 1.2 ms avg latency, 27.0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lastRenderedPageBreak/>
        <w:t>50027 records sent, 10005.4 records/sec (47.71 MB/sec), 1.3 ms avg latency, 29.0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50022 records sent, 10002.4 records/sec (47.70 MB/sec), 1.3 ms avg latency, 28.0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50060 records sent, 10012.0 records/sec (47.74 MB/sec), 1.3 ms avg latency, 29.0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50011 records sent, 10000.2 records/sec (47.68 MB/sec), 1.3 ms avg latency, 28.0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50050 records sent, 10008.0 records/sec (47.72 MB/sec), 1.3 ms avg latency, 29.0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50050 records sent, 10010.0 records/sec (47.73 MB/sec), 1.3 ms avg latency, 28.0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50010 records sent, 10002.0 records/sec (47.69 MB/sec), 1.3 ms avg latency, 29.0 max latency.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50003 records sent, 9998.6 records/sec (47.68 MB/sec), 1.3 ms avg latency, 29.0 max latency.</w:t>
      </w:r>
    </w:p>
    <w:p w:rsidR="00885921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1000000 records sent, 9995.801763 records/sec (47.66 MB/sec), 7.75 ms avg latency, 597.00 ms max latency, 1 ms 50th, 4 ms 95th, 346 ms 99th, 554 ms 99.9th.</w:t>
      </w:r>
    </w:p>
    <w:p w:rsidR="00885921" w:rsidRDefault="00885921" w:rsidP="00885921">
      <w:pPr>
        <w:ind w:firstLineChars="200" w:firstLine="420"/>
        <w:rPr>
          <w:rFonts w:ascii="仿宋" w:eastAsia="仿宋" w:hAnsi="仿宋"/>
        </w:rPr>
      </w:pPr>
    </w:p>
    <w:p w:rsidR="00885921" w:rsidRPr="00EF5B7E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885921" w:rsidRDefault="002117A5" w:rsidP="00885921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8965E74" wp14:editId="41A1A370">
            <wp:extent cx="5274310" cy="1074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1" w:rsidRDefault="00885921" w:rsidP="00885921">
      <w:pPr>
        <w:ind w:firstLineChars="200" w:firstLine="420"/>
        <w:rPr>
          <w:noProof/>
        </w:rPr>
      </w:pPr>
    </w:p>
    <w:p w:rsidR="00885921" w:rsidRDefault="00885921" w:rsidP="00885921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885921" w:rsidRDefault="00885921" w:rsidP="00885921">
      <w:pPr>
        <w:ind w:firstLineChars="200" w:firstLine="420"/>
        <w:rPr>
          <w:rFonts w:ascii="仿宋" w:eastAsia="仿宋" w:hAnsi="仿宋"/>
        </w:rPr>
      </w:pP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top - 15:05:49 up 9 days, 21:00,  3 users,  load average: 0.85, 0.65, 0.60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Tasks:  92 total,   1 running,  91 sleeping,   0 stopped,   0 zombie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Cpu(s): 23.1%us, 13.6%sy,  0.0%ni, 60.4%id,  0.0%wa,  0.0%hi,  2.9%si,  0.0%st</w:t>
      </w:r>
    </w:p>
    <w:p w:rsidR="002117A5" w:rsidRP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Mem:  16334356k total,  2080292k used, 14254064k free,   149488k buffers</w:t>
      </w:r>
    </w:p>
    <w:p w:rsidR="002117A5" w:rsidRDefault="002117A5" w:rsidP="002117A5">
      <w:pPr>
        <w:ind w:firstLineChars="200" w:firstLine="420"/>
        <w:rPr>
          <w:rFonts w:ascii="仿宋" w:eastAsia="仿宋" w:hAnsi="仿宋"/>
        </w:rPr>
      </w:pPr>
      <w:r w:rsidRPr="002117A5">
        <w:rPr>
          <w:rFonts w:ascii="仿宋" w:eastAsia="仿宋" w:hAnsi="仿宋"/>
        </w:rPr>
        <w:t>Swap: 17406972k total,        0k used, 17406972k free,   392176k cached</w:t>
      </w:r>
    </w:p>
    <w:p w:rsidR="00885921" w:rsidRPr="00EF5B7E" w:rsidRDefault="00885921" w:rsidP="00885921">
      <w:pPr>
        <w:pStyle w:val="4"/>
      </w:pPr>
      <w:r w:rsidRPr="00EF5B7E">
        <w:rPr>
          <w:rFonts w:hint="eastAsia"/>
        </w:rPr>
        <w:t>不限速生产</w:t>
      </w:r>
    </w:p>
    <w:p w:rsidR="00885921" w:rsidRDefault="00885921" w:rsidP="00885921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885921" w:rsidRDefault="00885921" w:rsidP="00885921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2117A5"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</w:t>
      </w:r>
    </w:p>
    <w:p w:rsidR="00885921" w:rsidRPr="00805EE9" w:rsidRDefault="00885921" w:rsidP="00885921"/>
    <w:p w:rsidR="00885921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lastRenderedPageBreak/>
        <w:t>明细</w:t>
      </w:r>
    </w:p>
    <w:p w:rsidR="00885921" w:rsidRDefault="00885921" w:rsidP="00885921">
      <w:pPr>
        <w:rPr>
          <w:rFonts w:ascii="仿宋" w:eastAsia="仿宋" w:hAnsi="仿宋"/>
        </w:rPr>
      </w:pP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75683 records sent, 15133.6 records/sec (72.16 MB/sec), 356.4 ms avg latency, 748.0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118182 records sent, 23631.7 records/sec (112.68 MB/sec), 261.4 ms avg latency, 414.0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200394 records sent, 40078.8 records/sec (191.11 MB/sec), 155.2 ms avg latency, 452.0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190422 records sent, 38084.4 records/sec (181.60 MB/sec), 160.6 ms avg latency, 499.0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205732 records sent, 41146.4 records/sec (196.20 MB/sec), 143.8 ms avg latency, 758.0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70477 records sent, 14053.2 records/sec (67.01 MB/sec), 160.4 ms avg latency, 3740.0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220128 records sent, 44025.6 records/sec (209.93 MB/sec), 233.9 ms avg latency, 3896.0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226518 records sent, 45303.6 records/sec (216.02 MB/sec), 133.6 ms avg latency, 366.0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25721 records sent, 3612.0 records/sec (17.22 MB/sec), 138.3 ms avg latency, 6938.0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207380 records sent, 41476.0 records/sec (197.77 MB/sec), 343.7 ms avg latency, 7034.0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240590 records sent, 48118.0 records/sec (229.44 MB/sec), 127.7 ms avg latency, 278.0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235224 records sent, 47044.8 records/sec (224.33 MB/sec), 130.4 ms avg latency, 283.0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33335 records sent, 6667.0 records/sec (31.79 MB/sec), 677.9 ms avg latency, 4515.0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171401 records sent, 34280.2 records/sec (163.46 MB/sec), 224.5 ms avg latency, 4489.0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235992 records sent, 47198.4 records/sec (225.06 MB/sec), 131.2 ms avg latency, 369.0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189991 records sent, 16246.9 records/sec (77.47 MB/sec), 128.6 ms avg latency, 8065.0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222531 records sent, 44506.2 records/sec (212.22 MB/sec), 351.6 ms avg latency, 8276.0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241983 records sent, 48396.6 records/sec (230.77 MB/sec), 127.1 ms avg latency, 230.0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225634 records sent, 45126.8 records/sec (215.18 MB/sec), 135.7 ms avg latency, 408.0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167420 records sent, 33484.0 records/sec (159.66 MB/sec), 181.1 ms avg latency, 1691.0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238677 records sent, 47735.4 records/sec (227.62 MB/sec), 130.3 ms avg latency, 357.0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lastRenderedPageBreak/>
        <w:t>132637 records sent, 11173.2 records/sec (53.28 MB/sec), 127.6 ms avg latency, 9438.0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215346 records sent, 43069.2 records/sec (205.37 MB/sec), 400.0 ms avg latency, 9601.0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227706 records sent, 45541.2 records/sec (217.16 MB/sec), 137.0 ms avg latency, 505.0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221825 records sent, 44365.0 records/sec (211.55 MB/sec), 137.7 ms avg latency, 627.0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19422 records sent, 2941.4 records/sec (14.03 MB/sec), 122.3 ms avg latency, 6577.0 max latency.</w:t>
      </w:r>
    </w:p>
    <w:p w:rsidR="00751971" w:rsidRP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221114 records sent, 44222.8 records/sec (210.87 MB/sec), 313.3 ms avg latency, 6796.0 max latency.</w:t>
      </w:r>
    </w:p>
    <w:p w:rsidR="00751971" w:rsidRDefault="00751971" w:rsidP="00751971">
      <w:pPr>
        <w:rPr>
          <w:rFonts w:ascii="仿宋" w:eastAsia="仿宋" w:hAnsi="仿宋"/>
        </w:rPr>
      </w:pPr>
      <w:r w:rsidRPr="00751971">
        <w:rPr>
          <w:rFonts w:ascii="仿宋" w:eastAsia="仿宋" w:hAnsi="仿宋"/>
        </w:rPr>
        <w:t>5000000 records sent, 31818.962829 records/sec (151.72 MB/sec), 192.30 ms avg latency, 9601.00 ms max latency, 109 ms 50th, 367 ms 95th, 757 ms 99th, 9504 ms 99.9th.</w:t>
      </w:r>
    </w:p>
    <w:p w:rsidR="00885921" w:rsidRPr="00EF5B7E" w:rsidRDefault="00885921" w:rsidP="00885921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885921" w:rsidRDefault="00885921" w:rsidP="00885921">
      <w:pPr>
        <w:ind w:firstLineChars="200" w:firstLine="420"/>
        <w:rPr>
          <w:noProof/>
        </w:rPr>
      </w:pPr>
    </w:p>
    <w:p w:rsidR="00751971" w:rsidRDefault="00751971" w:rsidP="00885921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6E1FF49C" wp14:editId="7DFA9897">
            <wp:extent cx="5274310" cy="10928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921" w:rsidRDefault="00885921" w:rsidP="00885921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top - 15:09:27 up 9 days, 21:04,  3 users,  load average: 1.69, 1.01, 0.75</w:t>
      </w: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Tasks:  93 total,   1 running,  91 sleeping,   1 stopped,   0 zombie</w:t>
      </w: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Cpu(s): 44.6%us, 33.6%sy,  0.0%ni,  0.7%id, 14.5%wa,  0.3%hi,  6.2%si,  0.0%st</w:t>
      </w: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Mem:  16334356k total,  5223552k used, 11110804k free,   149508k buffers</w:t>
      </w:r>
    </w:p>
    <w:p w:rsidR="00885921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Swap: 17406972k total,        0k used, 17406972k free,  3445472k cached</w:t>
      </w:r>
    </w:p>
    <w:p w:rsidR="00BB38B4" w:rsidRDefault="00BB38B4" w:rsidP="00BB38B4">
      <w:pPr>
        <w:ind w:firstLineChars="200" w:firstLine="420"/>
        <w:rPr>
          <w:rFonts w:ascii="仿宋" w:eastAsia="仿宋" w:hAnsi="仿宋"/>
        </w:rPr>
      </w:pPr>
    </w:p>
    <w:p w:rsidR="00BB38B4" w:rsidRDefault="00BB38B4" w:rsidP="00BB38B4">
      <w:pPr>
        <w:ind w:firstLineChars="200" w:firstLine="420"/>
        <w:rPr>
          <w:rFonts w:ascii="仿宋" w:eastAsia="仿宋" w:hAnsi="仿宋"/>
        </w:rPr>
      </w:pP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top - 15:09:49 up 9 days, 21:03,  2 users,  load average: 1.14, 0.83, 0.64</w:t>
      </w: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Tasks:  90 total,   1 running,  89 sleeping,   0 stopped,   0 zombie</w:t>
      </w: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Cpu(s):  4.8%us,  4.8%sy,  0.0%ni,  0.0%id, 90.1%wa,  0.0%hi,  0.3%si,  0.0%st</w:t>
      </w:r>
    </w:p>
    <w:p w:rsidR="00BB38B4" w:rsidRP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Mem:  16334356k total,  6180976k used, 10153380k free,   148416k buffers</w:t>
      </w:r>
    </w:p>
    <w:p w:rsidR="00BB38B4" w:rsidRDefault="00BB38B4" w:rsidP="00BB38B4">
      <w:pPr>
        <w:ind w:firstLineChars="200" w:firstLine="420"/>
        <w:rPr>
          <w:rFonts w:ascii="仿宋" w:eastAsia="仿宋" w:hAnsi="仿宋"/>
        </w:rPr>
      </w:pPr>
      <w:r w:rsidRPr="00BB38B4">
        <w:rPr>
          <w:rFonts w:ascii="仿宋" w:eastAsia="仿宋" w:hAnsi="仿宋"/>
        </w:rPr>
        <w:t>Swap: 17406972k total,        0k used, 17406972k free,  4444380k cached</w:t>
      </w:r>
    </w:p>
    <w:p w:rsidR="00751971" w:rsidRDefault="00751971" w:rsidP="00885921">
      <w:pPr>
        <w:ind w:firstLineChars="200" w:firstLine="420"/>
        <w:rPr>
          <w:rFonts w:ascii="仿宋" w:eastAsia="仿宋" w:hAnsi="仿宋"/>
        </w:rPr>
      </w:pPr>
    </w:p>
    <w:p w:rsidR="00751971" w:rsidRDefault="00751971" w:rsidP="00885921">
      <w:pPr>
        <w:ind w:firstLineChars="200" w:firstLine="420"/>
        <w:rPr>
          <w:rFonts w:ascii="仿宋" w:eastAsia="仿宋" w:hAnsi="仿宋"/>
        </w:rPr>
      </w:pPr>
    </w:p>
    <w:p w:rsidR="00751971" w:rsidRDefault="00751971" w:rsidP="00885921">
      <w:pPr>
        <w:ind w:firstLineChars="200" w:firstLine="420"/>
        <w:rPr>
          <w:rFonts w:ascii="仿宋" w:eastAsia="仿宋" w:hAnsi="仿宋"/>
        </w:rPr>
      </w:pPr>
    </w:p>
    <w:p w:rsidR="009F1F42" w:rsidRPr="00A12E4C" w:rsidRDefault="009F1F42" w:rsidP="00A12E4C">
      <w:pPr>
        <w:pStyle w:val="3"/>
      </w:pPr>
      <w:r w:rsidRPr="00A12E4C">
        <w:rPr>
          <w:rFonts w:hint="eastAsia"/>
        </w:rPr>
        <w:lastRenderedPageBreak/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份、不等回应、</w:t>
      </w:r>
      <w:r w:rsidRPr="00A12E4C">
        <w:rPr>
          <w:rFonts w:hint="eastAsia"/>
        </w:rPr>
        <w:t>1k</w:t>
      </w:r>
      <w:r w:rsidR="002732AF" w:rsidRPr="00A12E4C">
        <w:rPr>
          <w:rFonts w:hint="eastAsia"/>
        </w:rPr>
        <w:t>、单线程</w:t>
      </w:r>
    </w:p>
    <w:p w:rsidR="00CE441E" w:rsidRDefault="00CE441E" w:rsidP="009F1F42">
      <w:pPr>
        <w:ind w:firstLineChars="200" w:firstLine="420"/>
        <w:rPr>
          <w:rFonts w:ascii="仿宋" w:eastAsia="仿宋" w:hAnsi="仿宋"/>
        </w:rPr>
      </w:pPr>
    </w:p>
    <w:p w:rsidR="00750C06" w:rsidRPr="00885921" w:rsidRDefault="00750C06" w:rsidP="00750C06">
      <w:pPr>
        <w:pStyle w:val="4"/>
      </w:pPr>
      <w:r w:rsidRPr="00FF4655">
        <w:rPr>
          <w:rFonts w:hint="eastAsia"/>
        </w:rPr>
        <w:t>限速生产</w:t>
      </w:r>
    </w:p>
    <w:p w:rsidR="00750C06" w:rsidRDefault="00750C06" w:rsidP="00750C06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750C06" w:rsidRPr="00805EE9" w:rsidRDefault="00750C06" w:rsidP="00750C06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7B10F5"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750C06" w:rsidRDefault="00750C06" w:rsidP="00750C06">
      <w:pPr>
        <w:ind w:firstLineChars="200" w:firstLine="420"/>
        <w:rPr>
          <w:rFonts w:ascii="仿宋" w:eastAsia="仿宋" w:hAnsi="仿宋"/>
        </w:rPr>
      </w:pPr>
    </w:p>
    <w:p w:rsidR="00750C06" w:rsidRPr="00EF5B7E" w:rsidRDefault="00750C06" w:rsidP="00750C06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50002 records sent, 10000.4 records/sec (9.54 MB/sec), 10.1 ms avg latency, 147.0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50143 records sent, 10028.6 records/sec (9.56 MB/sec), 3.5 ms avg latency, 66.0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50037 records sent, 10005.4 records/sec (9.54 MB/sec), 2.9 ms avg latency, 67.0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50020 records sent, 10004.0 records/sec (9.54 MB/sec), 3.0 ms avg latency, 70.0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50020 records sent, 10004.0 records/sec (9.54 MB/sec), 2.7 ms avg latency, 62.0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50050 records sent, 10008.0 records/sec (9.54 MB/sec), 2.5 ms avg latency, 61.0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50050 records sent, 10010.0 records/sec (9.55 MB/sec), 2.8 ms avg latency, 88.0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50030 records sent, 10006.0 records/sec (9.54 MB/sec), 2.3 ms avg latency, 60.0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50040 records sent, 10006.0 records/sec (9.54 MB/sec), 2.4 ms avg latency, 57.0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50020 records sent, 10002.0 records/sec (9.54 MB/sec), 2.2 ms avg latency, 57.0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50020 records sent, 10002.0 records/sec (9.54 MB/sec), 2.4 ms avg latency, 59.0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50030 records sent, 10006.0 records/sec (9.54 MB/sec), 2.1 ms avg latency, 54.0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50020 records sent, 10002.0 records/sec (9.54 MB/sec), 2.4 ms avg latency, 60.0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50053 records sent, 10010.6 records/sec (9.55 MB/sec), 2.2 ms avg latency, 56.0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50027 records sent, 10003.4 records/sec (9.54 MB/sec), 2.0 ms avg latency, 51.0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 xml:space="preserve">49980 records sent, 9996.0 records/sec (9.53 MB/sec), 2.3 ms avg latency, </w:t>
      </w:r>
      <w:r w:rsidRPr="007B10F5">
        <w:rPr>
          <w:rFonts w:ascii="仿宋" w:eastAsia="仿宋" w:hAnsi="仿宋"/>
        </w:rPr>
        <w:lastRenderedPageBreak/>
        <w:t>57.0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50090 records sent, 10016.0 records/sec (9.55 MB/sec), 2.2 ms avg latency, 58.0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50000 records sent, 10000.0 records/sec (9.54 MB/sec), 1.9 ms avg latency, 51.0 max latency.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50030 records sent, 10006.0 records/sec (9.54 MB/sec), 2.4 ms avg latency, 67.0 max latency.</w:t>
      </w:r>
    </w:p>
    <w:p w:rsidR="00750C06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1000000 records sent, 9996.801024 records/sec (9.53 MB/sec), 2.83 ms avg latency, 147.00 ms max latency, 1 ms 50th, 19 ms 95th, 46 ms 99th, 95 ms 99.9th.</w:t>
      </w:r>
    </w:p>
    <w:p w:rsidR="007337B4" w:rsidRDefault="007337B4" w:rsidP="00750C06">
      <w:pPr>
        <w:ind w:firstLineChars="200" w:firstLine="420"/>
        <w:rPr>
          <w:rFonts w:ascii="仿宋" w:eastAsia="仿宋" w:hAnsi="仿宋"/>
        </w:rPr>
      </w:pPr>
    </w:p>
    <w:p w:rsidR="00750C06" w:rsidRPr="00EF5B7E" w:rsidRDefault="00750C06" w:rsidP="00750C06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7337B4" w:rsidRDefault="007B10F5" w:rsidP="00750C06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29F3B17A" wp14:editId="7747E4CC">
            <wp:extent cx="5274310" cy="10534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6" w:rsidRDefault="00750C06" w:rsidP="00750C06">
      <w:pPr>
        <w:ind w:firstLineChars="200" w:firstLine="420"/>
        <w:rPr>
          <w:noProof/>
        </w:rPr>
      </w:pPr>
    </w:p>
    <w:p w:rsidR="00750C06" w:rsidRDefault="00750C06" w:rsidP="00750C06">
      <w:pPr>
        <w:ind w:firstLineChars="200" w:firstLine="420"/>
        <w:rPr>
          <w:noProof/>
        </w:rPr>
      </w:pPr>
    </w:p>
    <w:p w:rsidR="00750C06" w:rsidRDefault="00750C06" w:rsidP="00750C06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750C06" w:rsidRDefault="00750C06" w:rsidP="00750C06">
      <w:pPr>
        <w:ind w:firstLineChars="200" w:firstLine="420"/>
        <w:rPr>
          <w:rFonts w:ascii="仿宋" w:eastAsia="仿宋" w:hAnsi="仿宋"/>
        </w:rPr>
      </w:pP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top - 15:23:41 up 9 days, 21:18,  3 users,  load average: 0.42, 0.45, 0.60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Tasks:  93 total,   1 running,  91 sleeping,   1 stopped,   0 zombie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Cpu(s): 44.9%us, 13.5%sy,  0.0%ni, 36.1%id,  0.0%wa,  0.0%hi,  5.4%si,  0.0%st</w:t>
      </w:r>
    </w:p>
    <w:p w:rsidR="007B10F5" w:rsidRP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Mem:  16334356k total,  1916060k used, 14418296k free,   149548k buffers</w:t>
      </w:r>
    </w:p>
    <w:p w:rsidR="007B10F5" w:rsidRDefault="007B10F5" w:rsidP="007B10F5">
      <w:pPr>
        <w:ind w:firstLineChars="200" w:firstLine="420"/>
        <w:rPr>
          <w:rFonts w:ascii="仿宋" w:eastAsia="仿宋" w:hAnsi="仿宋"/>
        </w:rPr>
      </w:pPr>
      <w:r w:rsidRPr="007B10F5">
        <w:rPr>
          <w:rFonts w:ascii="仿宋" w:eastAsia="仿宋" w:hAnsi="仿宋"/>
        </w:rPr>
        <w:t>Swap: 17406972k total,        0k used, 17406972k free,   225720k cached</w:t>
      </w:r>
    </w:p>
    <w:p w:rsidR="00750C06" w:rsidRPr="00EF5B7E" w:rsidRDefault="00750C06" w:rsidP="00750C06">
      <w:pPr>
        <w:pStyle w:val="4"/>
      </w:pPr>
      <w:r w:rsidRPr="00EF5B7E">
        <w:rPr>
          <w:rFonts w:hint="eastAsia"/>
        </w:rPr>
        <w:t>不限速生产</w:t>
      </w:r>
    </w:p>
    <w:p w:rsidR="00750C06" w:rsidRDefault="00750C06" w:rsidP="00750C06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750C06" w:rsidRDefault="00750C06" w:rsidP="00750C06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7B10F5"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750C06" w:rsidRPr="00805EE9" w:rsidRDefault="00750C06" w:rsidP="007337B4">
      <w:pPr>
        <w:ind w:firstLineChars="200" w:firstLine="420"/>
      </w:pPr>
    </w:p>
    <w:p w:rsidR="00750C06" w:rsidRDefault="00750C06" w:rsidP="00750C06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298633 records sent, 59726.6 records/sec (56.96 MB/sec), 428.9 ms avg latency, 617.0 max latency.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416070 records sent, 83214.0 records/sec (79.36 MB/sec), 371.0 ms avg latency, 565.0 max latency.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487635 records sent, 97527.0 records/sec (93.01 MB/sec), 307.8 ms avg latency, 748.0 max latency.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 xml:space="preserve">802770 records sent, 160554.0 records/sec (153.12 MB/sec), 197.9 ms avg </w:t>
      </w:r>
      <w:r w:rsidRPr="00D576CB">
        <w:rPr>
          <w:rFonts w:ascii="仿宋" w:eastAsia="仿宋" w:hAnsi="仿宋"/>
        </w:rPr>
        <w:lastRenderedPageBreak/>
        <w:t>latency, 778.0 max latency.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922291 records sent, 184458.2 records/sec (175.91 MB/sec), 163.0 ms avg latency, 536.0 max latency.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274351 records sent, 54870.2 records/sec (52.33 MB/sec), 498.2 ms avg latency, 3684.0 max latency.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457383 records sent, 91476.6 records/sec (87.24 MB/sec), 375.8 ms avg latency, 3544.0 max latency.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724426 records sent, 144885.2 records/sec (138.17 MB/sec), 208.2 ms avg latency, 904.0 max latency.</w:t>
      </w:r>
    </w:p>
    <w:p w:rsidR="00750C06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5000000 records sent, 113856.313333 records/sec (108.58 MB/sec), 264.29 ms avg latency, 3684.00 ms max latency, 211 ms 50th, 593 ms 95th, 2230 ms 99th, 3677 ms 99.9th.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50C06" w:rsidRDefault="00750C06" w:rsidP="007337B4">
      <w:pPr>
        <w:ind w:firstLineChars="200" w:firstLine="420"/>
        <w:rPr>
          <w:rFonts w:ascii="仿宋" w:eastAsia="仿宋" w:hAnsi="仿宋"/>
        </w:rPr>
      </w:pPr>
    </w:p>
    <w:p w:rsidR="00750C06" w:rsidRPr="00EF5B7E" w:rsidRDefault="00750C06" w:rsidP="00750C06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750C06" w:rsidRDefault="00D576CB" w:rsidP="00750C06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60CC42A4" wp14:editId="5F5C9177">
            <wp:extent cx="5274310" cy="1067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06" w:rsidRDefault="00750C06" w:rsidP="00750C06">
      <w:pPr>
        <w:ind w:firstLineChars="200" w:firstLine="420"/>
        <w:rPr>
          <w:noProof/>
        </w:rPr>
      </w:pPr>
    </w:p>
    <w:p w:rsidR="007337B4" w:rsidRDefault="007337B4" w:rsidP="00750C06">
      <w:pPr>
        <w:ind w:firstLineChars="200" w:firstLine="420"/>
        <w:rPr>
          <w:noProof/>
        </w:rPr>
      </w:pPr>
    </w:p>
    <w:p w:rsidR="00750C06" w:rsidRDefault="00750C06" w:rsidP="00750C06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top - 15:28:09 up 9 days, 21:23,  3 users,  load average: 1.36, 0.87, 0.74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Tasks:  93 total,   1 running,  91 sleeping,   1 stopped,   0 zombie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Cpu(s): 60.3%us, 27.8%sy,  0.0%ni,  5.4%id,  0.0%wa,  0.0%hi,  6.4%si,  0.0%st</w:t>
      </w:r>
    </w:p>
    <w:p w:rsidR="00D576CB" w:rsidRPr="00D576CB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Mem:  16334356k total,  4298120k used, 12036236k free,   149556k buffers</w:t>
      </w:r>
    </w:p>
    <w:p w:rsidR="001465AF" w:rsidRDefault="00D576CB" w:rsidP="00D576CB">
      <w:pPr>
        <w:ind w:firstLineChars="200" w:firstLine="420"/>
        <w:rPr>
          <w:rFonts w:ascii="仿宋" w:eastAsia="仿宋" w:hAnsi="仿宋"/>
        </w:rPr>
      </w:pPr>
      <w:r w:rsidRPr="00D576CB">
        <w:rPr>
          <w:rFonts w:ascii="仿宋" w:eastAsia="仿宋" w:hAnsi="仿宋"/>
        </w:rPr>
        <w:t>Swap: 17406972k total,        0k used, 17406972k free,  2547300k cached</w:t>
      </w:r>
    </w:p>
    <w:p w:rsidR="007337B4" w:rsidRDefault="007337B4" w:rsidP="009F1F42">
      <w:pPr>
        <w:ind w:firstLineChars="200" w:firstLine="420"/>
        <w:rPr>
          <w:rFonts w:ascii="仿宋" w:eastAsia="仿宋" w:hAnsi="仿宋"/>
        </w:rPr>
      </w:pPr>
    </w:p>
    <w:p w:rsidR="007337B4" w:rsidRDefault="007337B4" w:rsidP="009F1F42">
      <w:pPr>
        <w:ind w:firstLineChars="200" w:firstLine="420"/>
        <w:rPr>
          <w:rFonts w:ascii="仿宋" w:eastAsia="仿宋" w:hAnsi="仿宋"/>
        </w:rPr>
      </w:pPr>
    </w:p>
    <w:p w:rsidR="007337B4" w:rsidRPr="00750C06" w:rsidRDefault="007337B4" w:rsidP="009F1F42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1465AF" w:rsidRPr="00CE441E" w:rsidRDefault="001465AF" w:rsidP="009F1F42">
      <w:pPr>
        <w:ind w:firstLineChars="200" w:firstLine="420"/>
        <w:rPr>
          <w:rFonts w:ascii="仿宋" w:eastAsia="仿宋" w:hAnsi="仿宋"/>
        </w:rPr>
      </w:pPr>
    </w:p>
    <w:p w:rsidR="009F1F42" w:rsidRDefault="009F1F42" w:rsidP="009F1F42">
      <w:pPr>
        <w:ind w:firstLineChars="200" w:firstLine="420"/>
        <w:rPr>
          <w:rFonts w:ascii="仿宋" w:eastAsia="仿宋" w:hAnsi="仿宋"/>
        </w:rPr>
      </w:pPr>
    </w:p>
    <w:p w:rsidR="009F1F42" w:rsidRPr="00A12E4C" w:rsidRDefault="009F1F42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份、不等回应、</w:t>
      </w:r>
      <w:r w:rsidRPr="00A12E4C">
        <w:t>3</w:t>
      </w:r>
      <w:r w:rsidRPr="00A12E4C">
        <w:rPr>
          <w:rFonts w:hint="eastAsia"/>
        </w:rPr>
        <w:t>k</w:t>
      </w:r>
      <w:r w:rsidR="002732AF" w:rsidRPr="00A12E4C">
        <w:rPr>
          <w:rFonts w:hint="eastAsia"/>
        </w:rPr>
        <w:t>、单线程</w:t>
      </w:r>
    </w:p>
    <w:p w:rsidR="009F1F42" w:rsidRDefault="009F1F42" w:rsidP="009F1F42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885921" w:rsidRDefault="007337B4" w:rsidP="007337B4">
      <w:pPr>
        <w:pStyle w:val="4"/>
      </w:pPr>
      <w:r w:rsidRPr="00FF4655">
        <w:rPr>
          <w:rFonts w:hint="eastAsia"/>
        </w:rPr>
        <w:lastRenderedPageBreak/>
        <w:t>限速生产</w:t>
      </w:r>
    </w:p>
    <w:p w:rsidR="007337B4" w:rsidRDefault="007337B4" w:rsidP="007337B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7337B4" w:rsidRPr="00805EE9" w:rsidRDefault="007337B4" w:rsidP="007337B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C93C96">
        <w:rPr>
          <w:rFonts w:ascii="仿宋" w:eastAsia="仿宋" w:hAnsi="仿宋"/>
          <w:color w:val="7030A0"/>
        </w:rPr>
        <w:t>3</w:t>
      </w:r>
      <w:r w:rsidRPr="00805EE9">
        <w:rPr>
          <w:rFonts w:ascii="仿宋" w:eastAsia="仿宋" w:hAnsi="仿宋"/>
          <w:color w:val="7030A0"/>
        </w:rPr>
        <w:t>000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49939 records sent, 9987.8 records/sec (28.58 MB/sec), 57.7 ms avg latency, 417.0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50223 records sent, 10042.6 records/sec (28.73 MB/sec), 5.0 ms avg latency, 82.0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50065 records sent, 10013.0 records/sec (28.65 MB/sec), 4.4 ms avg latency, 67.0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50015 records sent, 10003.0 records/sec (28.62 MB/sec), 4.1 ms avg latency, 57.0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50028 records sent, 10005.6 records/sec (28.63 MB/sec), 4.0 ms avg latency, 55.0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50027 records sent, 10005.4 records/sec (28.63 MB/sec), 3.9 ms avg latency, 54.0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50045 records sent, 10009.0 records/sec (28.64 MB/sec), 3.7 ms avg latency, 55.0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50017 records sent, 10003.4 records/sec (28.62 MB/sec), 3.5 ms avg latency, 56.0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50001 records sent, 10000.2 records/sec (28.61 MB/sec), 3.8 ms avg latency, 55.0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50036 records sent, 10007.2 records/sec (28.63 MB/sec), 3.9 ms avg latency, 58.0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50022 records sent, 10004.4 records/sec (28.62 MB/sec), 3.8 ms avg latency, 54.0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50003 records sent, 10000.6 records/sec (28.61 MB/sec), 3.6 ms avg latency, 55.0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50019 records sent, 10003.8 records/sec (28.62 MB/sec), 3.6 ms avg latency, 56.0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49973 records sent, 9994.6 records/sec (28.59 MB/sec), 3.6 ms avg latency, 54.0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50112 records sent, 10022.4 records/sec (28.67 MB/sec), 3.6 ms avg latency, 61.0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49960 records sent, 9992.0 records/sec (28.59 MB/sec), 3.3 ms avg latency, 52.0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50092 records sent, 10018.4 records/sec (28.66 MB/sec), 3.6 ms avg latency, 53.0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 xml:space="preserve">50045 records sent, 10009.0 records/sec (28.64 MB/sec), 3.8 ms avg latency, </w:t>
      </w:r>
      <w:r w:rsidRPr="00C93C96">
        <w:rPr>
          <w:rFonts w:ascii="仿宋" w:eastAsia="仿宋" w:hAnsi="仿宋"/>
        </w:rPr>
        <w:lastRenderedPageBreak/>
        <w:t>65.0 max latency.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49952 records sent, 9990.4 records/sec (28.58 MB/sec), 3.4 ms avg latency, 54.0 max latency.</w:t>
      </w:r>
    </w:p>
    <w:p w:rsidR="007337B4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1000000 records sent, 9997.800484 records/sec (28.60 MB/sec), 6.50 ms avg latency, 417.00 ms max latency, 1 ms 50th, 31 ms 95th, 71 ms 99th, 388 ms 99.9th.</w:t>
      </w:r>
    </w:p>
    <w:p w:rsidR="00C93C96" w:rsidRDefault="00C93C96" w:rsidP="007337B4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C93C96" w:rsidP="007337B4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40243BD" wp14:editId="76206B54">
            <wp:extent cx="5274310" cy="10585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7337B4" w:rsidP="007337B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top - 15:30:00 up 9 days, 21:25,  2 users,  load average: 0.89, 0.77, 0.65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Tasks:  91 total,   1 running,  89 sleeping,   1 stopped,   0 zombie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Cpu(s): 54.2%us, 22.7%sy,  0.0%ni, 17.1%id,  0.0%wa,  0.0%hi,  5.9%si,  0.0%st</w:t>
      </w:r>
    </w:p>
    <w:p w:rsidR="00C93C96" w:rsidRPr="00C93C96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Mem:  16334356k total,  2185164k used, 14149192k free,   148544k buffers</w:t>
      </w:r>
    </w:p>
    <w:p w:rsidR="007337B4" w:rsidRDefault="00C93C96" w:rsidP="00C93C96">
      <w:pPr>
        <w:ind w:firstLineChars="200" w:firstLine="420"/>
        <w:rPr>
          <w:rFonts w:ascii="仿宋" w:eastAsia="仿宋" w:hAnsi="仿宋"/>
        </w:rPr>
      </w:pPr>
      <w:r w:rsidRPr="00C93C96">
        <w:rPr>
          <w:rFonts w:ascii="仿宋" w:eastAsia="仿宋" w:hAnsi="仿宋"/>
        </w:rPr>
        <w:t>Swap: 17406972k total,        0k used, 17406972k free,   490236k cached</w:t>
      </w:r>
    </w:p>
    <w:p w:rsidR="00C93C96" w:rsidRDefault="00C93C96" w:rsidP="007337B4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4"/>
      </w:pPr>
      <w:r w:rsidRPr="00EF5B7E">
        <w:rPr>
          <w:rFonts w:hint="eastAsia"/>
        </w:rPr>
        <w:t>不限速生产</w:t>
      </w:r>
    </w:p>
    <w:p w:rsidR="007337B4" w:rsidRDefault="007337B4" w:rsidP="007337B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7337B4" w:rsidRDefault="007337B4" w:rsidP="007337B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C93C96">
        <w:rPr>
          <w:rFonts w:ascii="仿宋" w:eastAsia="仿宋" w:hAnsi="仿宋"/>
          <w:color w:val="7030A0"/>
        </w:rPr>
        <w:t>3</w:t>
      </w:r>
      <w:r w:rsidRPr="00805EE9">
        <w:rPr>
          <w:rFonts w:ascii="仿宋" w:eastAsia="仿宋" w:hAnsi="仿宋"/>
          <w:color w:val="7030A0"/>
        </w:rPr>
        <w:t>000</w:t>
      </w:r>
    </w:p>
    <w:p w:rsidR="007337B4" w:rsidRPr="00805EE9" w:rsidRDefault="007337B4" w:rsidP="007337B4">
      <w:pPr>
        <w:ind w:firstLineChars="200" w:firstLine="420"/>
      </w:pPr>
    </w:p>
    <w:p w:rsidR="007337B4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110112 records sent, 22022.4 records/sec (63.01 MB/sec), 402.6 ms avg latency, 725.0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176025 records sent, 35205.0 records/sec (100.72 MB/sec), 293.2 ms avg latency, 459.0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229100 records sent, 45820.0 records/sec (131.09 MB/sec), 226.1 ms avg latency, 497.0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255901 records sent, 51180.2 records/sec (146.43 MB/sec), 198.4 ms avg latency, 456.0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266294 records sent, 53258.8 records/sec (152.37 MB/sec), 188.0 ms avg latency, 534.0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lastRenderedPageBreak/>
        <w:t>101051 records sent, 17083.9 records/sec (48.88 MB/sec), 465.4 ms avg latency, 3381.0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47297 records sent, 5400.4 records/sec (15.45 MB/sec), 925.2 ms avg latency, 8059.0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227110 records sent, 45422.0 records/sec (129.95 MB/sec), 490.3 ms avg latency, 8102.0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332955 records sent, 66591.0 records/sec (190.52 MB/sec), 155.6 ms avg latency, 418.0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290282 records sent, 58056.4 records/sec (166.10 MB/sec), 170.9 ms avg latency, 650.0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23984 records sent, 1832.4 records/sec (5.24 MB/sec), 414.7 ms avg latency, 13317.0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lastRenderedPageBreak/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lastRenderedPageBreak/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101390 records sent, 20278.0 records/sec (58.02 MB/sec), 1735.2 ms avg latency, 14860.0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266796 records sent, 53359.2 records/sec (152.66 MB/sec), 195.7 ms avg latency, 934.0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342746 records sent, 68549.2 records/sec (196.12 MB/sec), 148.9 ms avg latency, 329.0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338975 records sent, 67795.0 records/sec (193.96 MB/sec), 150.9 ms avg latency, 261.0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95557 records sent, 10301.5 records/sec (29.47 MB/sec), 142.2 ms avg latency, 8292.0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190790 records sent, 38158.0 records/sec (109.17 MB/sec), 692.0 ms avg latency, 8450.0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318055 records sent, 63611.0 records/sec (181.99 MB/sec), 162.0 ms avg latency, 420.0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328145 records sent, 65629.0 records/sec (187.77 MB/sec), 157.5 ms avg latency, 373.0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204675 records sent, 40935.0 records/sec (117.12 MB/sec), 230.6 ms avg latency, 1011.0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15820 records sent, 1044.2 records/sec (2.99 MB/sec), 1215.6 ms avg latency, 15104.0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294915 records sent, 58983.0 records/sec (168.75 MB/sec), 645.1 ms avg latency, 15169.0 max latency.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308743 records sent, 61748.6 records/sec (176.66 MB/sec), 166.3 ms avg latency, 640.0 max latency.</w:t>
      </w:r>
    </w:p>
    <w:p w:rsidR="007337B4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5000000 records sent, 34671.418962 records/sec (99.20 MB/sec), 293.93 ms avg latency, 15169.00 ms max latency, 180 ms 50th, 506 ms 95th, 3363 ms 99th, 14793 ms 99.9th.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7337B4" w:rsidRDefault="00662308" w:rsidP="007337B4">
      <w:pPr>
        <w:ind w:firstLineChars="200" w:firstLine="420"/>
        <w:rPr>
          <w:noProof/>
        </w:rPr>
      </w:pPr>
      <w:r>
        <w:rPr>
          <w:noProof/>
        </w:rPr>
        <w:lastRenderedPageBreak/>
        <w:drawing>
          <wp:inline distT="0" distB="0" distL="0" distR="0" wp14:anchorId="3F9C0295" wp14:editId="1E165FD5">
            <wp:extent cx="5274310" cy="10547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7337B4" w:rsidP="007337B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top - 15:32:39 up 9 days, 21:27,  3 users,  load average: 0.98, 1.10, 0.89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Tasks:  93 total,   1 running,  91 sleeping,   1 stopped,   0 zombie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Cpu(s): 62.8%us, 23.5%sy,  0.0%ni,  8.5%id,  0.0%wa,  0.0%hi,  5.1%si,  0.0%st</w:t>
      </w:r>
    </w:p>
    <w:p w:rsidR="00AC31A9" w:rsidRPr="00AC31A9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Mem:  16334356k total,  2729752k used, 13604604k free,   149580k buffers</w:t>
      </w:r>
    </w:p>
    <w:p w:rsidR="007337B4" w:rsidRDefault="00AC31A9" w:rsidP="00AC31A9">
      <w:pPr>
        <w:ind w:firstLineChars="200" w:firstLine="420"/>
        <w:rPr>
          <w:rFonts w:ascii="仿宋" w:eastAsia="仿宋" w:hAnsi="仿宋"/>
        </w:rPr>
      </w:pPr>
      <w:r w:rsidRPr="00AC31A9">
        <w:rPr>
          <w:rFonts w:ascii="仿宋" w:eastAsia="仿宋" w:hAnsi="仿宋"/>
        </w:rPr>
        <w:t>Swap: 17406972k total,        0k used, 17406972k free,  1024052k cached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750C06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9F1F42" w:rsidRPr="00A12E4C" w:rsidRDefault="009F1F42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份、不等回应、</w:t>
      </w:r>
      <w:r w:rsidRPr="00A12E4C">
        <w:t>5</w:t>
      </w:r>
      <w:r w:rsidRPr="00A12E4C">
        <w:rPr>
          <w:rFonts w:hint="eastAsia"/>
        </w:rPr>
        <w:t>k</w:t>
      </w:r>
      <w:r w:rsidR="002732AF" w:rsidRPr="00A12E4C">
        <w:rPr>
          <w:rFonts w:hint="eastAsia"/>
        </w:rPr>
        <w:t>、单线程</w:t>
      </w:r>
    </w:p>
    <w:p w:rsidR="009F1F42" w:rsidRDefault="009F1F42" w:rsidP="009F1F42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885921" w:rsidRDefault="007337B4" w:rsidP="007337B4">
      <w:pPr>
        <w:pStyle w:val="4"/>
      </w:pPr>
      <w:r w:rsidRPr="00FF4655">
        <w:rPr>
          <w:rFonts w:hint="eastAsia"/>
        </w:rPr>
        <w:t>限速生产</w:t>
      </w:r>
    </w:p>
    <w:p w:rsidR="007337B4" w:rsidRDefault="007337B4" w:rsidP="007337B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7337B4" w:rsidRPr="00805EE9" w:rsidRDefault="007337B4" w:rsidP="007337B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49892 records sent, 9976.4 records/sec (47.57 MB/sec), 170.6 ms avg latency, 783.0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50326 records sent, 10063.2 records/sec (47.99 MB/sec), 9.4 ms avg latency, 72.0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49899 records sent, 9979.8 records/sec (47.59 MB/sec), 8.0 ms avg latency, 67.0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lastRenderedPageBreak/>
        <w:t>49977 records sent, 9995.4 records/sec (47.66 MB/sec), 7.2 ms avg latency, 90.0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50081 records sent, 10014.2 records/sec (47.75 MB/sec), 7.8 ms avg latency, 63.0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50100 records sent, 10020.0 records/sec (47.78 MB/sec), 5.6 ms avg latency, 56.0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50050 records sent, 10010.0 records/sec (47.73 MB/sec), 6.5 ms avg latency, 66.0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50033 records sent, 10006.6 records/sec (47.72 MB/sec), 37.8 ms avg latency, 728.0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49949 records sent, 9989.8 records/sec (47.64 MB/sec), 77.7 ms avg latency, 1134.0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50062 records sent, 10012.4 records/sec (47.74 MB/sec), 6.5 ms avg latency, 107.0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49974 records sent, 9994.8 records/sec (47.66 MB/sec), 7.0 ms avg latency, 59.0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50099 records sent, 10019.8 records/sec (47.78 MB/sec), 5.8 ms avg latency, 53.0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48787 records sent, 9757.4 records/sec (46.53 MB/sec), 6.6 ms avg latency, 106.0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51269 records sent, 10253.8 records/sec (48.89 MB/sec), 30.0 ms avg latency, 433.0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50020 records sent, 10004.0 records/sec (47.70 MB/sec), 6.0 ms avg latency, 54.0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49917 records sent, 9981.4 records/sec (47.60 MB/sec), 6.1 ms avg latency, 72.0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50083 records sent, 10016.6 records/sec (47.76 MB/sec), 5.8 ms avg latency, 55.0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49968 records sent, 9993.6 records/sec (47.65 MB/sec), 6.4 ms avg latency, 56.0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50125 records sent, 10025.0 records/sec (47.80 MB/sec), 6.1 ms avg latency, 56.0 max latency.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40037 records sent, 4961.2 records/sec (23.66 MB/sec), 55.8 ms avg latency, 5299.0 max latency.</w:t>
      </w:r>
    </w:p>
    <w:p w:rsidR="007337B4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1000000 records sent, 9618.251594 records/sec (45.86 MB/sec), 53.16 ms avg latency, 5304.00 ms max latency, 1 ms 50th, 55 ms 95th, 786 ms 99th, 5189 ms 99.9th.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7337B4" w:rsidRDefault="0005173A" w:rsidP="007337B4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18F3D98C" wp14:editId="259EC55A">
            <wp:extent cx="5274310" cy="10579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7337B4" w:rsidP="007337B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top - 15:37:59 up 9 days, 21:31,  2 users,  load average: 0.50, 1.04, 0.91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Tasks:  91 total,   1 running,  89 sleeping,   1 stopped,   0 zombie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Cpu(s): 56.2%us, 20.9%sy,  0.0%ni, 16.8%id,  0.0%wa,  0.0%hi,  6.1%si,  0.0%st</w:t>
      </w:r>
    </w:p>
    <w:p w:rsidR="00662308" w:rsidRP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Mem:  16334356k total,  2283744k used, 14050612k free,   148552k buffers</w:t>
      </w:r>
    </w:p>
    <w:p w:rsidR="00662308" w:rsidRDefault="00662308" w:rsidP="00662308">
      <w:pPr>
        <w:ind w:firstLineChars="200" w:firstLine="420"/>
        <w:rPr>
          <w:rFonts w:ascii="仿宋" w:eastAsia="仿宋" w:hAnsi="仿宋"/>
        </w:rPr>
      </w:pPr>
      <w:r w:rsidRPr="00662308">
        <w:rPr>
          <w:rFonts w:ascii="仿宋" w:eastAsia="仿宋" w:hAnsi="仿宋"/>
        </w:rPr>
        <w:t>Swap: 17406972k total,        0k used, 17406972k free,   592628k cached</w:t>
      </w:r>
    </w:p>
    <w:p w:rsidR="00662308" w:rsidRDefault="00662308" w:rsidP="00662308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4"/>
      </w:pPr>
      <w:r w:rsidRPr="00EF5B7E">
        <w:rPr>
          <w:rFonts w:hint="eastAsia"/>
        </w:rPr>
        <w:t>不限速生产</w:t>
      </w:r>
    </w:p>
    <w:p w:rsidR="007337B4" w:rsidRDefault="007337B4" w:rsidP="007337B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7337B4" w:rsidRDefault="007337B4" w:rsidP="007337B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 xml:space="preserve">:9092 acks=1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</w:t>
      </w:r>
    </w:p>
    <w:p w:rsidR="007337B4" w:rsidRPr="00805EE9" w:rsidRDefault="007337B4" w:rsidP="007337B4">
      <w:pPr>
        <w:ind w:firstLineChars="200" w:firstLine="420"/>
      </w:pPr>
    </w:p>
    <w:p w:rsidR="007337B4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org.apache.kafka.common.errors.NotLeaderForPartitionException: This server is not the leader for that topic-partition.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223086 records sent, 44617.2 records/sec (212.75 MB/sec), 138.0 ms avg latency, 269.0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193358 records sent, 38671.6 records/sec (184.40 MB/sec), 149.4 ms avg latency, 392.0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80011 records sent, 16002.2 records/sec (76.30 MB/sec), 348.5 ms avg latency, 2689.0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126050 records sent, 25210.0 records/sec (120.21 MB/sec), 277.4 ms avg latency, 2692.0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80196 records sent, 16039.2 records/sec (76.48 MB/sec), 379.6 ms avg latency, 2473.0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lastRenderedPageBreak/>
        <w:t>101748 records sent, 15071.5 records/sec (71.87 MB/sec), 188.5 ms avg latency, 3956.0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156361 records sent, 31272.2 records/sec (149.12 MB/sec), 339.4 ms avg latency, 4215.0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200702 records sent, 40140.4 records/sec (191.40 MB/sec), 156.6 ms avg latency, 531.0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192434 records sent, 38486.8 records/sec (183.52 MB/sec), 158.8 ms avg latency, 567.0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90390 records sent, 9021.9 records/sec (43.02 MB/sec), 253.5 ms avg latency, 6507.0 max latency.</w:t>
      </w:r>
    </w:p>
    <w:p w:rsidR="004F37FE" w:rsidRPr="004F37FE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81378 records sent, 16275.6 records/sec (77.61 MB/sec), 850.4 ms avg latency, 8535.0 max latency.</w:t>
      </w:r>
    </w:p>
    <w:p w:rsidR="007337B4" w:rsidRDefault="004F37FE" w:rsidP="004F37FE">
      <w:pPr>
        <w:ind w:firstLineChars="200" w:firstLine="420"/>
        <w:rPr>
          <w:rFonts w:ascii="仿宋" w:eastAsia="仿宋" w:hAnsi="仿宋"/>
        </w:rPr>
      </w:pPr>
      <w:r w:rsidRPr="004F37FE">
        <w:rPr>
          <w:rFonts w:ascii="仿宋" w:eastAsia="仿宋" w:hAnsi="仿宋"/>
        </w:rPr>
        <w:t>5000000 records sent, 21212.596889 records/sec (101.15 MB/sec), 288.74 ms avg latency, 18768.00 ms max latency, 161 ms 50th, 640 ms 95th, 4063 ms 99th, 18658 ms 99.9th.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EF5B7E" w:rsidRDefault="007337B4" w:rsidP="007337B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4F37FE" w:rsidP="007337B4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0CCD39D8" wp14:editId="42E21C85">
            <wp:extent cx="5274310" cy="107378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9D" w:rsidRDefault="00A1449D" w:rsidP="007337B4">
      <w:pPr>
        <w:ind w:firstLineChars="200" w:firstLine="420"/>
        <w:rPr>
          <w:noProof/>
        </w:rPr>
      </w:pPr>
    </w:p>
    <w:p w:rsidR="00A1449D" w:rsidRDefault="00A1449D" w:rsidP="007337B4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5B62689" wp14:editId="30A4C0C3">
            <wp:extent cx="5274310" cy="105918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9D" w:rsidRDefault="00A1449D" w:rsidP="007337B4">
      <w:pPr>
        <w:ind w:firstLineChars="200" w:firstLine="420"/>
        <w:rPr>
          <w:noProof/>
        </w:rPr>
      </w:pPr>
    </w:p>
    <w:p w:rsidR="007337B4" w:rsidRDefault="007337B4" w:rsidP="007337B4">
      <w:pPr>
        <w:ind w:firstLineChars="200" w:firstLine="420"/>
        <w:rPr>
          <w:noProof/>
        </w:rPr>
      </w:pPr>
    </w:p>
    <w:p w:rsidR="007337B4" w:rsidRDefault="007337B4" w:rsidP="007337B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05173A" w:rsidRPr="0005173A" w:rsidRDefault="0005173A" w:rsidP="0005173A">
      <w:pPr>
        <w:ind w:firstLineChars="200" w:firstLine="420"/>
        <w:rPr>
          <w:rFonts w:ascii="仿宋" w:eastAsia="仿宋" w:hAnsi="仿宋"/>
        </w:rPr>
      </w:pPr>
      <w:r w:rsidRPr="0005173A">
        <w:rPr>
          <w:rFonts w:ascii="仿宋" w:eastAsia="仿宋" w:hAnsi="仿宋"/>
        </w:rPr>
        <w:t>top - 15:40:42 up 9 days, 21:35,  3 users,  load average: 1.13, 1.47, 1.27</w:t>
      </w:r>
    </w:p>
    <w:p w:rsidR="0005173A" w:rsidRPr="0005173A" w:rsidRDefault="0005173A" w:rsidP="0005173A">
      <w:pPr>
        <w:ind w:firstLineChars="200" w:firstLine="420"/>
        <w:rPr>
          <w:rFonts w:ascii="仿宋" w:eastAsia="仿宋" w:hAnsi="仿宋"/>
        </w:rPr>
      </w:pPr>
      <w:r w:rsidRPr="0005173A">
        <w:rPr>
          <w:rFonts w:ascii="仿宋" w:eastAsia="仿宋" w:hAnsi="仿宋"/>
        </w:rPr>
        <w:t>Tasks:  94 total,   1 running,  91 sleeping,   2 stopped,   0 zombie</w:t>
      </w:r>
    </w:p>
    <w:p w:rsidR="0005173A" w:rsidRPr="0005173A" w:rsidRDefault="0005173A" w:rsidP="0005173A">
      <w:pPr>
        <w:ind w:firstLineChars="200" w:firstLine="420"/>
        <w:rPr>
          <w:rFonts w:ascii="仿宋" w:eastAsia="仿宋" w:hAnsi="仿宋"/>
        </w:rPr>
      </w:pPr>
      <w:r w:rsidRPr="0005173A">
        <w:rPr>
          <w:rFonts w:ascii="仿宋" w:eastAsia="仿宋" w:hAnsi="仿宋"/>
        </w:rPr>
        <w:t>Cpu(s): 57.4%us, 24.2%sy,  0.0%ni, 12.4%id,  0.0%wa,  0.0%hi,  6.0%si,  0.0%st</w:t>
      </w:r>
    </w:p>
    <w:p w:rsidR="0005173A" w:rsidRPr="0005173A" w:rsidRDefault="0005173A" w:rsidP="0005173A">
      <w:pPr>
        <w:ind w:firstLineChars="200" w:firstLine="420"/>
        <w:rPr>
          <w:rFonts w:ascii="仿宋" w:eastAsia="仿宋" w:hAnsi="仿宋"/>
        </w:rPr>
      </w:pPr>
      <w:r w:rsidRPr="0005173A">
        <w:rPr>
          <w:rFonts w:ascii="仿宋" w:eastAsia="仿宋" w:hAnsi="仿宋"/>
        </w:rPr>
        <w:t>Mem:  16334356k total,  2588336k used, 13746020k free,   150084k buffers</w:t>
      </w:r>
    </w:p>
    <w:p w:rsidR="007337B4" w:rsidRDefault="0005173A" w:rsidP="0005173A">
      <w:pPr>
        <w:ind w:firstLineChars="200" w:firstLine="420"/>
        <w:rPr>
          <w:rFonts w:ascii="仿宋" w:eastAsia="仿宋" w:hAnsi="仿宋"/>
        </w:rPr>
      </w:pPr>
      <w:r w:rsidRPr="0005173A">
        <w:rPr>
          <w:rFonts w:ascii="仿宋" w:eastAsia="仿宋" w:hAnsi="仿宋"/>
        </w:rPr>
        <w:t>Swap: 17406972k total,        0k used, 17406972k free,   883352k cached</w:t>
      </w: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Pr="00750C06" w:rsidRDefault="007337B4" w:rsidP="007337B4">
      <w:pPr>
        <w:ind w:firstLineChars="200" w:firstLine="420"/>
        <w:rPr>
          <w:rFonts w:ascii="仿宋" w:eastAsia="仿宋" w:hAnsi="仿宋"/>
        </w:rPr>
      </w:pPr>
    </w:p>
    <w:p w:rsidR="007337B4" w:rsidRDefault="007337B4" w:rsidP="007337B4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1465AF" w:rsidRDefault="001465AF" w:rsidP="009F1F42">
      <w:pPr>
        <w:ind w:firstLineChars="200" w:firstLine="420"/>
        <w:rPr>
          <w:rFonts w:ascii="仿宋" w:eastAsia="仿宋" w:hAnsi="仿宋"/>
        </w:rPr>
      </w:pPr>
    </w:p>
    <w:p w:rsidR="009F1F42" w:rsidRPr="00A12E4C" w:rsidRDefault="009F1F42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份、等回应、</w:t>
      </w:r>
      <w:r w:rsidRPr="00A12E4C">
        <w:rPr>
          <w:rFonts w:hint="eastAsia"/>
        </w:rPr>
        <w:t>1k</w:t>
      </w:r>
      <w:r w:rsidR="002732AF" w:rsidRPr="00A12E4C">
        <w:rPr>
          <w:rFonts w:hint="eastAsia"/>
        </w:rPr>
        <w:t>、单线程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885921" w:rsidRDefault="00586564" w:rsidP="00586564">
      <w:pPr>
        <w:pStyle w:val="4"/>
      </w:pPr>
      <w:r w:rsidRPr="00FF4655">
        <w:rPr>
          <w:rFonts w:hint="eastAsia"/>
        </w:rPr>
        <w:t>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Pr="00805EE9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  <w:r w:rsidR="002C3136">
        <w:rPr>
          <w:rFonts w:ascii="仿宋" w:eastAsia="仿宋" w:hAnsi="仿宋"/>
          <w:color w:val="7030A0"/>
        </w:rPr>
        <w:t>0</w:t>
      </w:r>
      <w:r w:rsidRPr="00805EE9">
        <w:rPr>
          <w:rFonts w:ascii="仿宋" w:eastAsia="仿宋" w:hAnsi="仿宋"/>
          <w:color w:val="7030A0"/>
        </w:rPr>
        <w:t>000  --producer-props bootstrap.servers=</w:t>
      </w:r>
      <w:bookmarkStart w:id="0" w:name="_GoBack"/>
      <w:r w:rsidR="00477031">
        <w:rPr>
          <w:rFonts w:ascii="仿宋" w:eastAsia="仿宋" w:hAnsi="仿宋"/>
          <w:color w:val="7030A0"/>
        </w:rPr>
        <w:t>192.168.3.131</w:t>
      </w:r>
      <w:bookmarkEnd w:id="0"/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4"/>
      </w:pPr>
      <w:r w:rsidRPr="00EF5B7E">
        <w:rPr>
          <w:rFonts w:hint="eastAsia"/>
        </w:rPr>
        <w:t>不限速生产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Pr="00805EE9" w:rsidRDefault="00586564" w:rsidP="00586564">
      <w:pPr>
        <w:ind w:firstLineChars="200" w:firstLine="420"/>
      </w:pPr>
    </w:p>
    <w:p w:rsidR="00586564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9F1F42" w:rsidRDefault="009F1F42" w:rsidP="009F1F42">
      <w:pPr>
        <w:ind w:firstLineChars="200" w:firstLine="420"/>
        <w:rPr>
          <w:rFonts w:ascii="仿宋" w:eastAsia="仿宋" w:hAnsi="仿宋"/>
        </w:rPr>
      </w:pPr>
    </w:p>
    <w:p w:rsidR="00586564" w:rsidRPr="00586564" w:rsidRDefault="00586564" w:rsidP="009F1F42">
      <w:pPr>
        <w:ind w:firstLineChars="200" w:firstLine="420"/>
        <w:rPr>
          <w:rFonts w:ascii="仿宋" w:eastAsia="仿宋" w:hAnsi="仿宋"/>
        </w:rPr>
      </w:pPr>
    </w:p>
    <w:p w:rsidR="009F1F42" w:rsidRPr="00A12E4C" w:rsidRDefault="009F1F42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份、等回应、</w:t>
      </w:r>
      <w:r w:rsidRPr="00A12E4C">
        <w:t>3</w:t>
      </w:r>
      <w:r w:rsidRPr="00A12E4C">
        <w:rPr>
          <w:rFonts w:hint="eastAsia"/>
        </w:rPr>
        <w:t>k</w:t>
      </w:r>
      <w:r w:rsidR="002732AF" w:rsidRPr="00A12E4C">
        <w:rPr>
          <w:rFonts w:hint="eastAsia"/>
        </w:rPr>
        <w:t>、单线程</w:t>
      </w:r>
    </w:p>
    <w:p w:rsidR="009F1F42" w:rsidRDefault="009F1F42" w:rsidP="009F1F42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885921" w:rsidRDefault="00586564" w:rsidP="00586564">
      <w:pPr>
        <w:pStyle w:val="4"/>
      </w:pPr>
      <w:r w:rsidRPr="00FF4655">
        <w:rPr>
          <w:rFonts w:hint="eastAsia"/>
        </w:rPr>
        <w:t>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Pr="00805EE9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4"/>
      </w:pPr>
      <w:r w:rsidRPr="00EF5B7E">
        <w:rPr>
          <w:rFonts w:hint="eastAsia"/>
        </w:rPr>
        <w:t>不限速生产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Pr="00805EE9" w:rsidRDefault="00586564" w:rsidP="00586564">
      <w:pPr>
        <w:ind w:firstLineChars="200" w:firstLine="420"/>
      </w:pPr>
    </w:p>
    <w:p w:rsidR="00586564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9F1F42">
      <w:pPr>
        <w:ind w:firstLineChars="200" w:firstLine="420"/>
        <w:rPr>
          <w:rFonts w:ascii="仿宋" w:eastAsia="仿宋" w:hAnsi="仿宋"/>
        </w:rPr>
      </w:pPr>
    </w:p>
    <w:p w:rsidR="00586564" w:rsidRDefault="00586564" w:rsidP="009F1F42">
      <w:pPr>
        <w:ind w:firstLineChars="200" w:firstLine="420"/>
        <w:rPr>
          <w:rFonts w:ascii="仿宋" w:eastAsia="仿宋" w:hAnsi="仿宋"/>
        </w:rPr>
      </w:pPr>
    </w:p>
    <w:p w:rsidR="00586564" w:rsidRDefault="00586564" w:rsidP="009F1F42">
      <w:pPr>
        <w:ind w:firstLineChars="200" w:firstLine="420"/>
        <w:rPr>
          <w:rFonts w:ascii="仿宋" w:eastAsia="仿宋" w:hAnsi="仿宋"/>
        </w:rPr>
      </w:pPr>
    </w:p>
    <w:p w:rsidR="009F1F42" w:rsidRPr="00A12E4C" w:rsidRDefault="009F1F42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份、等回应、</w:t>
      </w:r>
      <w:r w:rsidRPr="00A12E4C">
        <w:t>5</w:t>
      </w:r>
      <w:r w:rsidRPr="00A12E4C">
        <w:rPr>
          <w:rFonts w:hint="eastAsia"/>
        </w:rPr>
        <w:t>k</w:t>
      </w:r>
      <w:r w:rsidR="002732AF" w:rsidRPr="00A12E4C">
        <w:rPr>
          <w:rFonts w:hint="eastAsia"/>
        </w:rPr>
        <w:t>、单线程</w:t>
      </w:r>
    </w:p>
    <w:p w:rsidR="00E65323" w:rsidRDefault="00E65323" w:rsidP="00C443FA">
      <w:pPr>
        <w:ind w:firstLineChars="200" w:firstLine="420"/>
        <w:rPr>
          <w:rFonts w:ascii="仿宋" w:eastAsia="仿宋" w:hAnsi="仿宋"/>
        </w:rPr>
      </w:pPr>
    </w:p>
    <w:p w:rsidR="00586564" w:rsidRDefault="00586564" w:rsidP="00C443FA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885921" w:rsidRDefault="00586564" w:rsidP="00586564">
      <w:pPr>
        <w:pStyle w:val="4"/>
      </w:pPr>
      <w:r w:rsidRPr="00FF4655">
        <w:rPr>
          <w:rFonts w:hint="eastAsia"/>
        </w:rPr>
        <w:t>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Pr="00805EE9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4"/>
      </w:pPr>
      <w:r w:rsidRPr="00EF5B7E">
        <w:rPr>
          <w:rFonts w:hint="eastAsia"/>
        </w:rPr>
        <w:t>不限速生产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Pr="00805EE9" w:rsidRDefault="00586564" w:rsidP="00586564">
      <w:pPr>
        <w:ind w:firstLineChars="200" w:firstLine="420"/>
      </w:pPr>
    </w:p>
    <w:p w:rsidR="00586564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C443FA">
      <w:pPr>
        <w:ind w:firstLineChars="200" w:firstLine="420"/>
        <w:rPr>
          <w:rFonts w:ascii="仿宋" w:eastAsia="仿宋" w:hAnsi="仿宋"/>
        </w:rPr>
      </w:pPr>
    </w:p>
    <w:p w:rsidR="00586564" w:rsidRDefault="00586564" w:rsidP="00C443FA">
      <w:pPr>
        <w:ind w:firstLineChars="200" w:firstLine="420"/>
        <w:rPr>
          <w:rFonts w:ascii="仿宋" w:eastAsia="仿宋" w:hAnsi="仿宋"/>
        </w:rPr>
      </w:pPr>
    </w:p>
    <w:p w:rsidR="00586564" w:rsidRPr="00E65323" w:rsidRDefault="00586564" w:rsidP="00C443FA">
      <w:pPr>
        <w:ind w:firstLineChars="200" w:firstLine="420"/>
        <w:rPr>
          <w:rFonts w:ascii="仿宋" w:eastAsia="仿宋" w:hAnsi="仿宋"/>
        </w:rPr>
      </w:pPr>
    </w:p>
    <w:p w:rsidR="00526D3D" w:rsidRDefault="00526D3D" w:rsidP="00C443FA">
      <w:pPr>
        <w:ind w:firstLineChars="200" w:firstLine="420"/>
        <w:rPr>
          <w:rFonts w:ascii="仿宋" w:eastAsia="仿宋" w:hAnsi="仿宋"/>
        </w:rPr>
      </w:pPr>
    </w:p>
    <w:p w:rsidR="00321F20" w:rsidRPr="00A12E4C" w:rsidRDefault="00321F20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份、等回应、</w:t>
      </w:r>
      <w:r w:rsidRPr="00A12E4C">
        <w:t>3</w:t>
      </w:r>
      <w:r w:rsidRPr="00A12E4C">
        <w:rPr>
          <w:rFonts w:hint="eastAsia"/>
        </w:rPr>
        <w:t>k</w:t>
      </w:r>
      <w:r w:rsidRPr="00A12E4C">
        <w:rPr>
          <w:rFonts w:hint="eastAsia"/>
        </w:rPr>
        <w:t>、</w:t>
      </w:r>
      <w:r w:rsidRPr="00A12E4C">
        <w:rPr>
          <w:rFonts w:hint="eastAsia"/>
        </w:rPr>
        <w:t>2</w:t>
      </w:r>
      <w:r w:rsidRPr="00A12E4C">
        <w:rPr>
          <w:rFonts w:hint="eastAsia"/>
        </w:rPr>
        <w:t>线程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885921" w:rsidRDefault="00586564" w:rsidP="00586564">
      <w:pPr>
        <w:pStyle w:val="4"/>
      </w:pPr>
      <w:r w:rsidRPr="00FF4655">
        <w:rPr>
          <w:rFonts w:hint="eastAsia"/>
        </w:rPr>
        <w:t>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Pr="00805EE9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 xml:space="preserve">--throughput 10000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4"/>
      </w:pPr>
      <w:r w:rsidRPr="00EF5B7E">
        <w:rPr>
          <w:rFonts w:hint="eastAsia"/>
        </w:rPr>
        <w:t>不限速生产</w:t>
      </w:r>
    </w:p>
    <w:p w:rsidR="00586564" w:rsidRDefault="00586564" w:rsidP="00586564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586564" w:rsidRDefault="00586564" w:rsidP="00586564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 xml:space="preserve">000000  </w:t>
      </w:r>
      <w:r w:rsidRPr="00805EE9">
        <w:rPr>
          <w:rFonts w:ascii="仿宋" w:eastAsia="仿宋" w:hAnsi="仿宋"/>
          <w:color w:val="7030A0"/>
        </w:rPr>
        <w:lastRenderedPageBreak/>
        <w:t>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>
        <w:rPr>
          <w:rFonts w:ascii="仿宋" w:eastAsia="仿宋" w:hAnsi="仿宋"/>
          <w:color w:val="7030A0"/>
        </w:rPr>
        <w:t>1</w:t>
      </w:r>
      <w:r w:rsidRPr="00805EE9">
        <w:rPr>
          <w:rFonts w:ascii="仿宋" w:eastAsia="仿宋" w:hAnsi="仿宋"/>
          <w:color w:val="7030A0"/>
        </w:rPr>
        <w:t>000</w:t>
      </w:r>
    </w:p>
    <w:p w:rsidR="00586564" w:rsidRPr="00805EE9" w:rsidRDefault="00586564" w:rsidP="00586564">
      <w:pPr>
        <w:ind w:firstLineChars="200" w:firstLine="420"/>
      </w:pPr>
    </w:p>
    <w:p w:rsidR="00586564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586564" w:rsidRPr="00EF5B7E" w:rsidRDefault="00586564" w:rsidP="00586564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ind w:firstLineChars="200" w:firstLine="420"/>
        <w:rPr>
          <w:noProof/>
        </w:rPr>
      </w:pPr>
    </w:p>
    <w:p w:rsidR="00586564" w:rsidRDefault="00586564" w:rsidP="00586564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586564" w:rsidRDefault="00586564" w:rsidP="00586564">
      <w:pPr>
        <w:ind w:firstLineChars="200" w:firstLine="420"/>
        <w:rPr>
          <w:rFonts w:ascii="仿宋" w:eastAsia="仿宋" w:hAnsi="仿宋"/>
        </w:rPr>
      </w:pPr>
    </w:p>
    <w:p w:rsidR="00321F20" w:rsidRPr="00321F20" w:rsidRDefault="00321F20" w:rsidP="00C443FA">
      <w:pPr>
        <w:ind w:firstLineChars="200" w:firstLine="420"/>
        <w:rPr>
          <w:rFonts w:ascii="仿宋" w:eastAsia="仿宋" w:hAnsi="仿宋"/>
        </w:rPr>
      </w:pPr>
    </w:p>
    <w:p w:rsidR="00321F20" w:rsidRDefault="00321F20" w:rsidP="00C443FA">
      <w:pPr>
        <w:ind w:firstLineChars="200" w:firstLine="420"/>
        <w:rPr>
          <w:rFonts w:ascii="仿宋" w:eastAsia="仿宋" w:hAnsi="仿宋"/>
        </w:rPr>
      </w:pPr>
    </w:p>
    <w:p w:rsidR="00321F20" w:rsidRPr="00A12E4C" w:rsidRDefault="00321F20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份、等回应、</w:t>
      </w:r>
      <w:r w:rsidRPr="00A12E4C">
        <w:t>3</w:t>
      </w:r>
      <w:r w:rsidRPr="00A12E4C">
        <w:rPr>
          <w:rFonts w:hint="eastAsia"/>
        </w:rPr>
        <w:t>k</w:t>
      </w:r>
      <w:r w:rsidRPr="00A12E4C">
        <w:rPr>
          <w:rFonts w:hint="eastAsia"/>
        </w:rPr>
        <w:t>、</w:t>
      </w:r>
      <w:r w:rsidRPr="00A12E4C">
        <w:t>4</w:t>
      </w:r>
      <w:r w:rsidRPr="00A12E4C">
        <w:rPr>
          <w:rFonts w:hint="eastAsia"/>
        </w:rPr>
        <w:t>线程</w:t>
      </w:r>
    </w:p>
    <w:p w:rsidR="00321F20" w:rsidRDefault="00321F20" w:rsidP="00C443FA">
      <w:pPr>
        <w:ind w:firstLineChars="200" w:firstLine="420"/>
        <w:rPr>
          <w:rFonts w:ascii="仿宋" w:eastAsia="仿宋" w:hAnsi="仿宋"/>
        </w:rPr>
      </w:pPr>
    </w:p>
    <w:p w:rsidR="00586564" w:rsidRPr="00321F20" w:rsidRDefault="00586564" w:rsidP="00C443FA">
      <w:pPr>
        <w:ind w:firstLineChars="200" w:firstLine="420"/>
        <w:rPr>
          <w:rFonts w:ascii="仿宋" w:eastAsia="仿宋" w:hAnsi="仿宋"/>
        </w:rPr>
      </w:pPr>
    </w:p>
    <w:p w:rsidR="00321F20" w:rsidRPr="00A12E4C" w:rsidRDefault="00321F20" w:rsidP="00A12E4C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份、等回应、</w:t>
      </w:r>
      <w:r w:rsidRPr="00A12E4C">
        <w:t>3</w:t>
      </w:r>
      <w:r w:rsidRPr="00A12E4C">
        <w:rPr>
          <w:rFonts w:hint="eastAsia"/>
        </w:rPr>
        <w:t>k</w:t>
      </w:r>
      <w:r w:rsidRPr="00A12E4C">
        <w:rPr>
          <w:rFonts w:hint="eastAsia"/>
        </w:rPr>
        <w:t>、</w:t>
      </w:r>
      <w:r w:rsidRPr="00A12E4C">
        <w:t>8</w:t>
      </w:r>
      <w:r w:rsidRPr="00A12E4C">
        <w:rPr>
          <w:rFonts w:hint="eastAsia"/>
        </w:rPr>
        <w:t>线程</w:t>
      </w:r>
    </w:p>
    <w:p w:rsidR="00321F20" w:rsidRDefault="00321F20" w:rsidP="00C443FA">
      <w:pPr>
        <w:ind w:firstLineChars="200" w:firstLine="420"/>
        <w:rPr>
          <w:rFonts w:ascii="仿宋" w:eastAsia="仿宋" w:hAnsi="仿宋"/>
        </w:rPr>
      </w:pP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260B27" w:rsidRPr="00A12E4C" w:rsidRDefault="00260B27" w:rsidP="00260B27">
      <w:pPr>
        <w:pStyle w:val="3"/>
      </w:pPr>
      <w:r w:rsidRPr="00A12E4C">
        <w:rPr>
          <w:rFonts w:hint="eastAsia"/>
        </w:rPr>
        <w:t>测试</w:t>
      </w:r>
      <w:r w:rsidRPr="00A12E4C">
        <w:t>—</w:t>
      </w:r>
      <w:r w:rsidRPr="00A12E4C">
        <w:rPr>
          <w:rFonts w:hint="eastAsia"/>
        </w:rPr>
        <w:t>复制</w:t>
      </w:r>
      <w:r w:rsidRPr="00A12E4C">
        <w:rPr>
          <w:rFonts w:hint="eastAsia"/>
        </w:rPr>
        <w:t>1</w:t>
      </w:r>
      <w:r w:rsidRPr="00A12E4C">
        <w:rPr>
          <w:rFonts w:hint="eastAsia"/>
        </w:rPr>
        <w:t>份、等回应、</w:t>
      </w:r>
      <w:r>
        <w:t>300</w:t>
      </w:r>
      <w:r w:rsidRPr="00A12E4C">
        <w:rPr>
          <w:rFonts w:hint="eastAsia"/>
        </w:rPr>
        <w:t>、单线程</w:t>
      </w: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260B27" w:rsidRPr="00885921" w:rsidRDefault="00260B27" w:rsidP="00260B27">
      <w:pPr>
        <w:pStyle w:val="4"/>
      </w:pPr>
      <w:r w:rsidRPr="00FF4655">
        <w:rPr>
          <w:rFonts w:hint="eastAsia"/>
        </w:rPr>
        <w:t>限速生产</w:t>
      </w:r>
    </w:p>
    <w:p w:rsidR="00260B27" w:rsidRDefault="00260B27" w:rsidP="00260B27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260B27" w:rsidRPr="00805EE9" w:rsidRDefault="00260B27" w:rsidP="00260B27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 w:rsidR="00BD6172"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EE5EB0">
        <w:rPr>
          <w:rFonts w:ascii="仿宋" w:eastAsia="仿宋" w:hAnsi="仿宋"/>
          <w:color w:val="7030A0"/>
        </w:rPr>
        <w:t>300</w:t>
      </w: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260B27" w:rsidRPr="00EF5B7E" w:rsidRDefault="00260B27" w:rsidP="00260B27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lastRenderedPageBreak/>
        <w:t>278036 records sent, 55596.1 records/sec (15.91 MB/sec), 1063.8 ms avg latency, 1815.0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314923 records sent, 62972.0 records/sec (18.02 MB/sec), 1617.0 ms avg latency, 1887.0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312865 records sent, 62573.0 records/sec (17.90 MB/sec), 1572.9 ms avg latency, 1951.0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319284 records sent, 63844.0 records/sec (18.27 MB/sec), 1555.6 ms avg latency, 2096.0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317373 records sent, 63474.6 records/sec (18.16 MB/sec), 1545.9 ms avg latency, 2341.0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330750 records sent, 66150.0 records/sec (18.93 MB/sec), 1538.1 ms avg latency, 2432.0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317520 records sent, 63504.0 records/sec (18.17 MB/sec), 1545.7 ms avg latency, 2506.0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331583 records sent, 66316.6 records/sec (18.97 MB/sec), 1489.6 ms avg latency, 2762.0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325597 records sent, 65106.4 records/sec (18.63 MB/sec), 1521.9 ms avg latency, 2902.0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332955 records sent, 66591.0 records/sec (19.05 MB/sec), 1516.3 ms avg latency, 2872.0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315658 records sent, 62805.0 records/sec (17.97 MB/sec), 1551.4 ms avg latency, 3094.0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322028 records sent, 64405.6 records/sec (18.43 MB/sec), 1623.5 ms avg latency, 3149.0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321636 records sent, 64058.2 records/sec (18.33 MB/sec), 1520.8 ms avg latency, 2967.0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335503 records sent, 66859.9 records/sec (19.13 MB/sec), 1514.8 ms avg latency, 2947.0 max latency.</w:t>
      </w:r>
    </w:p>
    <w:p w:rsidR="00E44698" w:rsidRPr="00E44698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336483 records sent, 66961.8 records/sec (19.16 MB/sec), 1482.5 ms avg latency, 3069.0 max latency.</w:t>
      </w:r>
    </w:p>
    <w:p w:rsidR="00260B27" w:rsidRDefault="00E44698" w:rsidP="00E44698">
      <w:pPr>
        <w:ind w:firstLineChars="200" w:firstLine="420"/>
        <w:rPr>
          <w:rFonts w:ascii="仿宋" w:eastAsia="仿宋" w:hAnsi="仿宋"/>
        </w:rPr>
      </w:pPr>
      <w:r w:rsidRPr="00E44698">
        <w:rPr>
          <w:rFonts w:ascii="仿宋" w:eastAsia="仿宋" w:hAnsi="仿宋"/>
        </w:rPr>
        <w:t>5000000 records sent, 63463.857333 records/sec (18.16 MB/sec), 1530.09 ms avg latency, 3149.00 ms max latency, 1750 ms 50th, 2910 ms 95th, 3062 ms 99th, 3120 ms 99.9th.</w:t>
      </w: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260B27" w:rsidRPr="00EF5B7E" w:rsidRDefault="00260B27" w:rsidP="00260B27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260B27" w:rsidRDefault="00E44698" w:rsidP="00260B27">
      <w:pPr>
        <w:ind w:firstLineChars="200" w:firstLine="420"/>
        <w:rPr>
          <w:noProof/>
        </w:rPr>
      </w:pPr>
      <w:r>
        <w:rPr>
          <w:noProof/>
        </w:rPr>
        <w:drawing>
          <wp:inline distT="0" distB="0" distL="0" distR="0" wp14:anchorId="5B9F8154" wp14:editId="50CB1F56">
            <wp:extent cx="5274310" cy="1104265"/>
            <wp:effectExtent l="0" t="0" r="254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607757" w:rsidRPr="00607757" w:rsidRDefault="00607757" w:rsidP="00607757">
      <w:pPr>
        <w:ind w:firstLineChars="200" w:firstLine="420"/>
        <w:rPr>
          <w:rFonts w:ascii="仿宋" w:eastAsia="仿宋" w:hAnsi="仿宋"/>
        </w:rPr>
      </w:pPr>
      <w:r w:rsidRPr="00607757">
        <w:rPr>
          <w:rFonts w:ascii="仿宋" w:eastAsia="仿宋" w:hAnsi="仿宋"/>
        </w:rPr>
        <w:t>top - 16:12:08 up 9 days, 22:07,  3 users,  load average: 0.97, 0.63, 0.74</w:t>
      </w:r>
    </w:p>
    <w:p w:rsidR="00607757" w:rsidRPr="00607757" w:rsidRDefault="00607757" w:rsidP="00607757">
      <w:pPr>
        <w:ind w:firstLineChars="200" w:firstLine="420"/>
        <w:rPr>
          <w:rFonts w:ascii="仿宋" w:eastAsia="仿宋" w:hAnsi="仿宋"/>
        </w:rPr>
      </w:pPr>
      <w:r w:rsidRPr="00607757">
        <w:rPr>
          <w:rFonts w:ascii="仿宋" w:eastAsia="仿宋" w:hAnsi="仿宋"/>
        </w:rPr>
        <w:t>Tasks:  95 total,   1 running,  91 sleeping,   3 stopped,   0 zombie</w:t>
      </w:r>
    </w:p>
    <w:p w:rsidR="00607757" w:rsidRPr="00607757" w:rsidRDefault="00607757" w:rsidP="00607757">
      <w:pPr>
        <w:ind w:firstLineChars="200" w:firstLine="420"/>
        <w:rPr>
          <w:rFonts w:ascii="仿宋" w:eastAsia="仿宋" w:hAnsi="仿宋"/>
        </w:rPr>
      </w:pPr>
      <w:r w:rsidRPr="00607757">
        <w:rPr>
          <w:rFonts w:ascii="仿宋" w:eastAsia="仿宋" w:hAnsi="仿宋"/>
        </w:rPr>
        <w:t>Cpu(s): 43.1%us, 20.5%sy,  0.0%ni, 27.9%id,  0.0%wa,  0.0%hi,  8.4%si,  0.0%st</w:t>
      </w:r>
    </w:p>
    <w:p w:rsidR="00607757" w:rsidRPr="00607757" w:rsidRDefault="00607757" w:rsidP="00607757">
      <w:pPr>
        <w:ind w:firstLineChars="200" w:firstLine="420"/>
        <w:rPr>
          <w:rFonts w:ascii="仿宋" w:eastAsia="仿宋" w:hAnsi="仿宋"/>
        </w:rPr>
      </w:pPr>
      <w:r w:rsidRPr="00607757">
        <w:rPr>
          <w:rFonts w:ascii="仿宋" w:eastAsia="仿宋" w:hAnsi="仿宋"/>
        </w:rPr>
        <w:t>Mem:  16334356k total,  2721884k used, 13612472k free,   149928k buffers</w:t>
      </w:r>
    </w:p>
    <w:p w:rsidR="00607757" w:rsidRDefault="00607757" w:rsidP="00607757">
      <w:pPr>
        <w:ind w:firstLineChars="200" w:firstLine="420"/>
        <w:rPr>
          <w:rFonts w:ascii="仿宋" w:eastAsia="仿宋" w:hAnsi="仿宋"/>
        </w:rPr>
      </w:pPr>
      <w:r w:rsidRPr="00607757">
        <w:rPr>
          <w:rFonts w:ascii="仿宋" w:eastAsia="仿宋" w:hAnsi="仿宋"/>
        </w:rPr>
        <w:t>Swap: 17406972k total,        0k used, 17406972k free,  1010312k cached</w:t>
      </w:r>
    </w:p>
    <w:p w:rsidR="00607757" w:rsidRDefault="00607757" w:rsidP="00260B27">
      <w:pPr>
        <w:ind w:firstLineChars="200" w:firstLine="420"/>
        <w:rPr>
          <w:rFonts w:ascii="仿宋" w:eastAsia="仿宋" w:hAnsi="仿宋"/>
        </w:rPr>
      </w:pPr>
    </w:p>
    <w:p w:rsidR="00260B27" w:rsidRPr="00EF5B7E" w:rsidRDefault="00260B27" w:rsidP="00260B27">
      <w:pPr>
        <w:pStyle w:val="4"/>
      </w:pPr>
      <w:r w:rsidRPr="00EF5B7E">
        <w:rPr>
          <w:rFonts w:hint="eastAsia"/>
        </w:rPr>
        <w:t>不限速生产</w:t>
      </w:r>
    </w:p>
    <w:p w:rsidR="00260B27" w:rsidRDefault="00260B27" w:rsidP="00260B27">
      <w:pPr>
        <w:pStyle w:val="ab"/>
        <w:numPr>
          <w:ilvl w:val="0"/>
          <w:numId w:val="23"/>
        </w:numPr>
        <w:ind w:firstLineChars="0"/>
      </w:pPr>
      <w:r>
        <w:rPr>
          <w:rFonts w:hint="eastAsia"/>
        </w:rPr>
        <w:t>脚本</w:t>
      </w:r>
    </w:p>
    <w:p w:rsidR="00260B27" w:rsidRDefault="00260B27" w:rsidP="00260B27">
      <w:pPr>
        <w:shd w:val="clear" w:color="auto" w:fill="BDD6EE" w:themeFill="accent1" w:themeFillTint="66"/>
        <w:wordWrap w:val="0"/>
        <w:ind w:firstLineChars="200" w:firstLine="420"/>
        <w:jc w:val="left"/>
        <w:rPr>
          <w:rFonts w:ascii="仿宋" w:eastAsia="仿宋" w:hAnsi="仿宋"/>
          <w:color w:val="7030A0"/>
        </w:rPr>
      </w:pPr>
      <w:r w:rsidRPr="00805EE9">
        <w:rPr>
          <w:rFonts w:ascii="仿宋" w:eastAsia="仿宋" w:hAnsi="仿宋"/>
          <w:color w:val="7030A0"/>
        </w:rPr>
        <w:t xml:space="preserve">bin/kafka-producer-perf-test.sh --topic TEST-TOPIC  --num-records </w:t>
      </w:r>
      <w:r>
        <w:rPr>
          <w:rFonts w:ascii="仿宋" w:eastAsia="仿宋" w:hAnsi="仿宋"/>
          <w:color w:val="7030A0"/>
        </w:rPr>
        <w:t>5</w:t>
      </w:r>
      <w:r w:rsidRPr="00805EE9">
        <w:rPr>
          <w:rFonts w:ascii="仿宋" w:eastAsia="仿宋" w:hAnsi="仿宋"/>
          <w:color w:val="7030A0"/>
        </w:rPr>
        <w:t>000000  --producer-props bootstrap.servers=</w:t>
      </w:r>
      <w:r w:rsidR="00477031">
        <w:rPr>
          <w:rFonts w:ascii="仿宋" w:eastAsia="仿宋" w:hAnsi="仿宋"/>
          <w:color w:val="7030A0"/>
        </w:rPr>
        <w:t>192.168.3.131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192.168.3.132</w:t>
      </w:r>
      <w:r w:rsidRPr="00805EE9">
        <w:rPr>
          <w:rFonts w:ascii="仿宋" w:eastAsia="仿宋" w:hAnsi="仿宋"/>
          <w:color w:val="7030A0"/>
        </w:rPr>
        <w:t>:9092,</w:t>
      </w:r>
      <w:r w:rsidR="00477031">
        <w:rPr>
          <w:rFonts w:ascii="仿宋" w:eastAsia="仿宋" w:hAnsi="仿宋"/>
          <w:color w:val="7030A0"/>
        </w:rPr>
        <w:t>192.168.3.133</w:t>
      </w:r>
      <w:r w:rsidRPr="00805EE9">
        <w:rPr>
          <w:rFonts w:ascii="仿宋" w:eastAsia="仿宋" w:hAnsi="仿宋"/>
          <w:color w:val="7030A0"/>
        </w:rPr>
        <w:t>:9092 acks=</w:t>
      </w:r>
      <w:r>
        <w:rPr>
          <w:rFonts w:ascii="仿宋" w:eastAsia="仿宋" w:hAnsi="仿宋"/>
          <w:color w:val="7030A0"/>
        </w:rPr>
        <w:t>all</w:t>
      </w:r>
      <w:r w:rsidRPr="00805EE9">
        <w:rPr>
          <w:rFonts w:ascii="仿宋" w:eastAsia="仿宋" w:hAnsi="仿宋"/>
          <w:color w:val="7030A0"/>
        </w:rPr>
        <w:t xml:space="preserve"> </w:t>
      </w:r>
      <w:r w:rsidRPr="00D0569E">
        <w:rPr>
          <w:rFonts w:ascii="仿宋" w:eastAsia="仿宋" w:hAnsi="仿宋"/>
          <w:color w:val="7030A0"/>
        </w:rPr>
        <w:t>--throughput 10000</w:t>
      </w:r>
      <w:r>
        <w:rPr>
          <w:rFonts w:ascii="仿宋" w:eastAsia="仿宋" w:hAnsi="仿宋"/>
          <w:color w:val="7030A0"/>
        </w:rPr>
        <w:t>000</w:t>
      </w:r>
      <w:r w:rsidRPr="00D0569E">
        <w:rPr>
          <w:rFonts w:ascii="仿宋" w:eastAsia="仿宋" w:hAnsi="仿宋"/>
          <w:color w:val="7030A0"/>
        </w:rPr>
        <w:t xml:space="preserve"> </w:t>
      </w:r>
      <w:r>
        <w:rPr>
          <w:rFonts w:ascii="仿宋" w:eastAsia="仿宋" w:hAnsi="仿宋"/>
          <w:color w:val="7030A0"/>
        </w:rPr>
        <w:t xml:space="preserve"> </w:t>
      </w:r>
      <w:r w:rsidRPr="00805EE9">
        <w:rPr>
          <w:rFonts w:ascii="仿宋" w:eastAsia="仿宋" w:hAnsi="仿宋"/>
          <w:color w:val="7030A0"/>
        </w:rPr>
        <w:t xml:space="preserve">--record-size </w:t>
      </w:r>
      <w:r w:rsidR="00EE5EB0">
        <w:rPr>
          <w:rFonts w:ascii="仿宋" w:eastAsia="仿宋" w:hAnsi="仿宋"/>
          <w:color w:val="7030A0"/>
        </w:rPr>
        <w:t>300</w:t>
      </w:r>
    </w:p>
    <w:p w:rsidR="00260B27" w:rsidRPr="00805EE9" w:rsidRDefault="00260B27" w:rsidP="00260B27">
      <w:pPr>
        <w:ind w:firstLineChars="200" w:firstLine="420"/>
      </w:pPr>
    </w:p>
    <w:p w:rsidR="00260B27" w:rsidRDefault="00260B27" w:rsidP="00260B27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明细</w:t>
      </w: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260B27" w:rsidRPr="00EF5B7E" w:rsidRDefault="00260B27" w:rsidP="00260B27">
      <w:pPr>
        <w:pStyle w:val="ab"/>
        <w:numPr>
          <w:ilvl w:val="0"/>
          <w:numId w:val="23"/>
        </w:numPr>
        <w:ind w:firstLineChars="0"/>
        <w:rPr>
          <w:rFonts w:ascii="仿宋" w:eastAsia="仿宋" w:hAnsi="仿宋"/>
        </w:rPr>
      </w:pPr>
      <w:r w:rsidRPr="00EF5B7E">
        <w:rPr>
          <w:rFonts w:ascii="仿宋" w:eastAsia="仿宋" w:hAnsi="仿宋" w:hint="eastAsia"/>
        </w:rPr>
        <w:t>分区写入情况</w:t>
      </w: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ind w:firstLineChars="200" w:firstLine="420"/>
        <w:rPr>
          <w:noProof/>
        </w:rPr>
      </w:pPr>
    </w:p>
    <w:p w:rsidR="00260B27" w:rsidRDefault="00260B27" w:rsidP="00260B27">
      <w:pPr>
        <w:pStyle w:val="ab"/>
        <w:numPr>
          <w:ilvl w:val="0"/>
          <w:numId w:val="24"/>
        </w:numPr>
        <w:ind w:firstLineChars="0"/>
        <w:rPr>
          <w:noProof/>
        </w:rPr>
      </w:pPr>
      <w:r>
        <w:rPr>
          <w:rFonts w:hint="eastAsia"/>
          <w:noProof/>
        </w:rPr>
        <w:t>资源消耗（估计）</w:t>
      </w:r>
    </w:p>
    <w:p w:rsidR="00260B27" w:rsidRDefault="00260B27" w:rsidP="00260B27">
      <w:pPr>
        <w:ind w:firstLineChars="200" w:firstLine="420"/>
        <w:rPr>
          <w:rFonts w:ascii="仿宋" w:eastAsia="仿宋" w:hAnsi="仿宋"/>
        </w:rPr>
      </w:pPr>
    </w:p>
    <w:p w:rsidR="00586564" w:rsidRDefault="00586564" w:rsidP="00C443FA">
      <w:pPr>
        <w:ind w:firstLineChars="200" w:firstLine="420"/>
        <w:rPr>
          <w:rFonts w:ascii="仿宋" w:eastAsia="仿宋" w:hAnsi="仿宋"/>
        </w:rPr>
      </w:pPr>
    </w:p>
    <w:p w:rsidR="00321F20" w:rsidRDefault="00321F20" w:rsidP="00C443FA">
      <w:pPr>
        <w:ind w:firstLineChars="200" w:firstLine="420"/>
        <w:rPr>
          <w:rFonts w:ascii="仿宋" w:eastAsia="仿宋" w:hAnsi="仿宋"/>
        </w:rPr>
      </w:pPr>
    </w:p>
    <w:p w:rsidR="00321F20" w:rsidRPr="00EA1135" w:rsidRDefault="00321F20" w:rsidP="00C443FA">
      <w:pPr>
        <w:ind w:firstLineChars="200" w:firstLine="420"/>
        <w:rPr>
          <w:rFonts w:ascii="仿宋" w:eastAsia="仿宋" w:hAnsi="仿宋"/>
        </w:rPr>
      </w:pPr>
    </w:p>
    <w:p w:rsidR="00526D3D" w:rsidRPr="00EA1135" w:rsidRDefault="00526D3D" w:rsidP="00C9500C">
      <w:pPr>
        <w:pStyle w:val="1"/>
      </w:pPr>
      <w:r w:rsidRPr="00EA1135">
        <w:rPr>
          <w:rFonts w:hint="eastAsia"/>
        </w:rPr>
        <w:t>测试结果、分析</w:t>
      </w: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  <w:r w:rsidRPr="00EA1135">
        <w:rPr>
          <w:rFonts w:ascii="仿宋" w:eastAsia="仿宋" w:hAnsi="仿宋" w:hint="eastAsia"/>
        </w:rPr>
        <w:t>附录</w:t>
      </w: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</w:p>
    <w:p w:rsidR="00526D3D" w:rsidRPr="00EA1135" w:rsidRDefault="00526D3D" w:rsidP="00C443FA">
      <w:pPr>
        <w:ind w:firstLineChars="200" w:firstLine="420"/>
        <w:rPr>
          <w:rFonts w:ascii="仿宋" w:eastAsia="仿宋" w:hAnsi="仿宋"/>
        </w:rPr>
      </w:pPr>
    </w:p>
    <w:p w:rsidR="00526D3D" w:rsidRDefault="00261C0D" w:rsidP="00261C0D">
      <w:pPr>
        <w:pStyle w:val="1"/>
      </w:pPr>
      <w:r>
        <w:rPr>
          <w:rFonts w:hint="eastAsia"/>
        </w:rPr>
        <w:lastRenderedPageBreak/>
        <w:t>测试明细</w:t>
      </w:r>
    </w:p>
    <w:p w:rsidR="00261C0D" w:rsidRDefault="00261C0D" w:rsidP="00261C0D">
      <w:pPr>
        <w:pStyle w:val="2"/>
      </w:pPr>
      <w:r>
        <w:rPr>
          <w:rFonts w:hint="eastAsia"/>
        </w:rPr>
        <w:t>5.1.1</w:t>
      </w:r>
    </w:p>
    <w:p w:rsidR="000D3EDC" w:rsidRDefault="000D3EDC" w:rsidP="000D3EDC">
      <w:r>
        <w:rPr>
          <w:rFonts w:hint="eastAsia"/>
        </w:rPr>
        <w:t>限速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49999 records sent, 9999.8 records/sec (9.54 MB/sec), 7.0 ms avg latency, 137.0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50173 records sent, 10032.6 records/sec (9.57 MB/sec), 1.0 ms avg latency, 60.0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50030 records sent, 10004.0 records/sec (9.54 MB/sec), 0.7 ms avg latency, 54.0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50029 records sent, 10003.8 records/sec (9.54 MB/sec), 0.7 ms avg latency, 51.0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50021 records sent, 10004.2 records/sec (9.54 MB/sec), 0.7 ms avg latency, 50.0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50020 records sent, 10002.0 records/sec (9.54 MB/sec), 0.7 ms avg latency, 50.0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50040 records sent, 10008.0 records/sec (9.54 MB/sec), 0.7 ms avg latency, 52.0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50020 records sent, 10004.0 records/sec (9.54 MB/sec), 0.7 ms avg latency, 42.0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50020 records sent, 10004.0 records/sec (9.54 MB/sec), 0.7 ms avg latency, 43.0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50040 records sent, 10006.0 records/sec (9.54 MB/sec), 0.8 ms avg latency, 48.0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50030 records sent, 10006.0 records/sec (9.54 MB/sec), 0.7 ms avg latency, 38.0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50070 records sent, 10012.0 records/sec (9.55 MB/sec), 0.6 ms avg latency, 38.0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50030 records sent, 10002.0 records/sec (9.54 MB/sec), 0.6 ms avg latency, 38.0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50050 records sent, 10008.0 records/sec (9.54 MB/sec), 0.7 ms avg latency, 42.0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50034 records sent, 10006.8 records/sec (9.54 MB/sec), 0.7 ms avg latency, 41.0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50006 records sent, 10001.2 records/sec (9.54 MB/sec), 0.7 ms avg latency, 42.0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50060 records sent, 10010.0 records/sec (9.55 MB/sec), 0.6 ms avg latency, 36.0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50000 records sent, 10000.0 records/sec (9.54 MB/sec), 0.6 ms avg latency, 38.0 max latency.</w:t>
      </w:r>
    </w:p>
    <w:p w:rsidR="00261C0D" w:rsidRP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50014 records sent, 10000.8 records/sec (9.54 MB/sec), 0.6 ms avg latency, 38.0 max latency.</w:t>
      </w:r>
    </w:p>
    <w:p w:rsidR="00261C0D" w:rsidRDefault="00261C0D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261C0D">
        <w:rPr>
          <w:rFonts w:ascii="仿宋" w:eastAsia="仿宋" w:hAnsi="仿宋"/>
          <w:sz w:val="18"/>
          <w:szCs w:val="18"/>
        </w:rPr>
        <w:t>1000000 records sent, 9998.500225 records/sec (9.54 MB/sec), 1.01 ms avg latency, 137.00 ms max latency, 0 ms 50th, 1 ms 95th, 18 ms 99th, 84 ms 99.9th.</w:t>
      </w:r>
    </w:p>
    <w:p w:rsidR="006906C4" w:rsidRDefault="006906C4" w:rsidP="00261C0D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</w:p>
    <w:p w:rsidR="006906C4" w:rsidRDefault="006906C4" w:rsidP="006906C4"/>
    <w:p w:rsidR="006906C4" w:rsidRDefault="000D3EDC" w:rsidP="006906C4">
      <w:r>
        <w:rPr>
          <w:rFonts w:hint="eastAsia"/>
        </w:rPr>
        <w:t>不限速</w:t>
      </w:r>
    </w:p>
    <w:p w:rsidR="006906C4" w:rsidRPr="006906C4" w:rsidRDefault="006906C4" w:rsidP="006906C4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6906C4">
        <w:rPr>
          <w:rFonts w:ascii="仿宋" w:eastAsia="仿宋" w:hAnsi="仿宋"/>
          <w:sz w:val="18"/>
          <w:szCs w:val="18"/>
        </w:rPr>
        <w:t>312370 records sent, 62474.0 records/sec (59.58 MB/sec), 413.3 ms avg latency, 642.0 max latency.</w:t>
      </w:r>
    </w:p>
    <w:p w:rsidR="006906C4" w:rsidRPr="006906C4" w:rsidRDefault="006906C4" w:rsidP="006906C4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6906C4">
        <w:rPr>
          <w:rFonts w:ascii="仿宋" w:eastAsia="仿宋" w:hAnsi="仿宋"/>
          <w:sz w:val="18"/>
          <w:szCs w:val="18"/>
        </w:rPr>
        <w:t>451590 records sent, 90281.9 records/sec (86.10 MB/sec), 343.6 ms avg latency, 447.0 max latency.</w:t>
      </w:r>
    </w:p>
    <w:p w:rsidR="006906C4" w:rsidRPr="006906C4" w:rsidRDefault="006906C4" w:rsidP="006906C4">
      <w:pPr>
        <w:shd w:val="clear" w:color="auto" w:fill="8EAADB" w:themeFill="accent5" w:themeFillTint="99"/>
        <w:ind w:firstLineChars="200" w:firstLine="360"/>
        <w:rPr>
          <w:rFonts w:ascii="仿宋" w:eastAsia="仿宋" w:hAnsi="仿宋"/>
          <w:sz w:val="18"/>
          <w:szCs w:val="18"/>
        </w:rPr>
      </w:pPr>
      <w:r w:rsidRPr="006906C4">
        <w:rPr>
          <w:rFonts w:ascii="仿宋" w:eastAsia="仿宋" w:hAnsi="仿宋"/>
          <w:sz w:val="18"/>
          <w:szCs w:val="18"/>
        </w:rPr>
        <w:t>1000000 records sent, 79713.033081 records/sec (76.02 MB/sec), 358.72 ms avg latency, 642.00 ms max latency, 364 ms 50th, 465 ms 95th, 569 ms 99th, 634 ms 99.9th.</w:t>
      </w:r>
    </w:p>
    <w:p w:rsidR="006906C4" w:rsidRDefault="006906C4" w:rsidP="006906C4"/>
    <w:p w:rsidR="006906C4" w:rsidRDefault="006906C4" w:rsidP="006906C4"/>
    <w:p w:rsidR="006906C4" w:rsidRDefault="006906C4" w:rsidP="006906C4"/>
    <w:p w:rsidR="006906C4" w:rsidRDefault="006906C4" w:rsidP="006906C4"/>
    <w:p w:rsidR="006906C4" w:rsidRDefault="006906C4" w:rsidP="006906C4"/>
    <w:p w:rsidR="006906C4" w:rsidRPr="00261C0D" w:rsidRDefault="006906C4" w:rsidP="006906C4"/>
    <w:sectPr w:rsidR="006906C4" w:rsidRPr="00261C0D" w:rsidSect="0002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7F1" w:rsidRDefault="00E257F1" w:rsidP="00872D93">
      <w:r>
        <w:separator/>
      </w:r>
    </w:p>
  </w:endnote>
  <w:endnote w:type="continuationSeparator" w:id="0">
    <w:p w:rsidR="00E257F1" w:rsidRDefault="00E257F1" w:rsidP="0087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7F1" w:rsidRDefault="00E257F1" w:rsidP="00872D93">
      <w:r>
        <w:separator/>
      </w:r>
    </w:p>
  </w:footnote>
  <w:footnote w:type="continuationSeparator" w:id="0">
    <w:p w:rsidR="00E257F1" w:rsidRDefault="00E257F1" w:rsidP="00872D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3DD8"/>
    <w:multiLevelType w:val="hybridMultilevel"/>
    <w:tmpl w:val="A6546B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3004E46"/>
    <w:multiLevelType w:val="hybridMultilevel"/>
    <w:tmpl w:val="8410D5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79B0C57"/>
    <w:multiLevelType w:val="hybridMultilevel"/>
    <w:tmpl w:val="237A42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8C1A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D3D"/>
    <w:rsid w:val="00004438"/>
    <w:rsid w:val="00022EBD"/>
    <w:rsid w:val="0005173A"/>
    <w:rsid w:val="000528AF"/>
    <w:rsid w:val="00097F29"/>
    <w:rsid w:val="000B35F7"/>
    <w:rsid w:val="000D3EDC"/>
    <w:rsid w:val="000E1C1A"/>
    <w:rsid w:val="000E2532"/>
    <w:rsid w:val="000F3C0F"/>
    <w:rsid w:val="001465AF"/>
    <w:rsid w:val="001E6EFA"/>
    <w:rsid w:val="001E713D"/>
    <w:rsid w:val="001F7A5F"/>
    <w:rsid w:val="002117A5"/>
    <w:rsid w:val="002374B8"/>
    <w:rsid w:val="00260B27"/>
    <w:rsid w:val="00261C0D"/>
    <w:rsid w:val="002732AF"/>
    <w:rsid w:val="00281ECD"/>
    <w:rsid w:val="002C3136"/>
    <w:rsid w:val="00313085"/>
    <w:rsid w:val="00321F20"/>
    <w:rsid w:val="00340386"/>
    <w:rsid w:val="00345DE0"/>
    <w:rsid w:val="003A2623"/>
    <w:rsid w:val="003C21AF"/>
    <w:rsid w:val="003F0D9B"/>
    <w:rsid w:val="00403EB6"/>
    <w:rsid w:val="00425A2F"/>
    <w:rsid w:val="00433E3A"/>
    <w:rsid w:val="004626E9"/>
    <w:rsid w:val="00477031"/>
    <w:rsid w:val="004C199B"/>
    <w:rsid w:val="004C7BF8"/>
    <w:rsid w:val="004D3303"/>
    <w:rsid w:val="004D4E59"/>
    <w:rsid w:val="004F37FE"/>
    <w:rsid w:val="00526D3D"/>
    <w:rsid w:val="00541CBF"/>
    <w:rsid w:val="00586564"/>
    <w:rsid w:val="005C378A"/>
    <w:rsid w:val="00607757"/>
    <w:rsid w:val="00625FC2"/>
    <w:rsid w:val="00662308"/>
    <w:rsid w:val="006906C4"/>
    <w:rsid w:val="006930F8"/>
    <w:rsid w:val="006B1D07"/>
    <w:rsid w:val="006F2F14"/>
    <w:rsid w:val="00711D68"/>
    <w:rsid w:val="007337B4"/>
    <w:rsid w:val="00750C06"/>
    <w:rsid w:val="00751971"/>
    <w:rsid w:val="007572A3"/>
    <w:rsid w:val="007B10F5"/>
    <w:rsid w:val="00805EE9"/>
    <w:rsid w:val="00830F05"/>
    <w:rsid w:val="00872D93"/>
    <w:rsid w:val="00885921"/>
    <w:rsid w:val="0092629D"/>
    <w:rsid w:val="009579A8"/>
    <w:rsid w:val="009A169D"/>
    <w:rsid w:val="009E1B86"/>
    <w:rsid w:val="009F1F42"/>
    <w:rsid w:val="00A12E4C"/>
    <w:rsid w:val="00A1449D"/>
    <w:rsid w:val="00A4685B"/>
    <w:rsid w:val="00A912A1"/>
    <w:rsid w:val="00AA49B2"/>
    <w:rsid w:val="00AC31A9"/>
    <w:rsid w:val="00B33233"/>
    <w:rsid w:val="00BB38B4"/>
    <w:rsid w:val="00BC4ED5"/>
    <w:rsid w:val="00BD6172"/>
    <w:rsid w:val="00BE747A"/>
    <w:rsid w:val="00C443FA"/>
    <w:rsid w:val="00C93C96"/>
    <w:rsid w:val="00C9500C"/>
    <w:rsid w:val="00CE441E"/>
    <w:rsid w:val="00D0569E"/>
    <w:rsid w:val="00D332DA"/>
    <w:rsid w:val="00D576CB"/>
    <w:rsid w:val="00E257F1"/>
    <w:rsid w:val="00E35F25"/>
    <w:rsid w:val="00E44698"/>
    <w:rsid w:val="00E64672"/>
    <w:rsid w:val="00E65323"/>
    <w:rsid w:val="00E73A30"/>
    <w:rsid w:val="00EB1FAE"/>
    <w:rsid w:val="00EE5EB0"/>
    <w:rsid w:val="00EF5B7E"/>
    <w:rsid w:val="00F15349"/>
    <w:rsid w:val="00F1569A"/>
    <w:rsid w:val="00F411C8"/>
    <w:rsid w:val="00F91C18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871C01-ADCD-4BC3-80E6-6A127692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EB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6F2F1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2D9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2D9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72D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72D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72D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72D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72D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72D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2F1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72D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D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D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D93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872D93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872D93"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72D93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72D9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72D9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72D9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72D9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72D9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72D93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72D93"/>
    <w:rPr>
      <w:rFonts w:ascii="Cambria" w:eastAsia="宋体" w:hAnsi="Cambria" w:cs="Times New Roman"/>
      <w:szCs w:val="21"/>
    </w:rPr>
  </w:style>
  <w:style w:type="paragraph" w:styleId="a9">
    <w:name w:val="Date"/>
    <w:basedOn w:val="a"/>
    <w:next w:val="a"/>
    <w:link w:val="aa"/>
    <w:uiPriority w:val="99"/>
    <w:semiHidden/>
    <w:unhideWhenUsed/>
    <w:rsid w:val="00261C0D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261C0D"/>
    <w:rPr>
      <w:kern w:val="2"/>
      <w:sz w:val="21"/>
      <w:szCs w:val="22"/>
    </w:rPr>
  </w:style>
  <w:style w:type="paragraph" w:styleId="ab">
    <w:name w:val="List Paragraph"/>
    <w:basedOn w:val="a"/>
    <w:uiPriority w:val="34"/>
    <w:qFormat/>
    <w:rsid w:val="00FF46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6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kun\Documents\&#33258;&#23450;&#20041;%20Office%20&#27169;&#26495;\&#22810;&#32423;&#26631;&#39064;&#27169;&#29256;&#20223;&#23435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多级标题模版仿宋1.dotx</Template>
  <TotalTime>549</TotalTime>
  <Pages>31</Pages>
  <Words>6471</Words>
  <Characters>36889</Characters>
  <Application>Microsoft Office Word</Application>
  <DocSecurity>0</DocSecurity>
  <Lines>307</Lines>
  <Paragraphs>86</Paragraphs>
  <ScaleCrop>false</ScaleCrop>
  <Company/>
  <LinksUpToDate>false</LinksUpToDate>
  <CharactersWithSpaces>43274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hekun</dc:creator>
  <cp:keywords/>
  <cp:lastModifiedBy>hekun</cp:lastModifiedBy>
  <cp:revision>21</cp:revision>
  <dcterms:created xsi:type="dcterms:W3CDTF">2017-05-25T11:14:00Z</dcterms:created>
  <dcterms:modified xsi:type="dcterms:W3CDTF">2017-05-27T06:42:00Z</dcterms:modified>
</cp:coreProperties>
</file>